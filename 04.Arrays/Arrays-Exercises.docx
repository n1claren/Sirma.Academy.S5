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B0BD" w14:textId="30876BED" w:rsidR="00434B11" w:rsidRPr="00784F4C" w:rsidRDefault="000C0050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784F4C">
        <w:rPr>
          <w:color w:val="44546A" w:themeColor="text2"/>
          <w:sz w:val="72"/>
          <w:szCs w:val="72"/>
          <w:lang w:val="en-US"/>
        </w:rPr>
        <w:t xml:space="preserve">Arrays </w:t>
      </w:r>
      <w:r w:rsidRPr="00784F4C">
        <w:rPr>
          <w:color w:val="44546A" w:themeColor="text2"/>
          <w:sz w:val="72"/>
          <w:szCs w:val="72"/>
          <w:lang w:val="en"/>
        </w:rPr>
        <w:t>-</w:t>
      </w:r>
      <w:r w:rsidR="00434B11" w:rsidRPr="00784F4C">
        <w:rPr>
          <w:color w:val="44546A" w:themeColor="text2"/>
          <w:sz w:val="72"/>
          <w:szCs w:val="72"/>
          <w:lang w:val="en"/>
        </w:rPr>
        <w:t>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4733AFFD" w14:textId="3E708D3B" w:rsidR="00784F4C" w:rsidRPr="00784F4C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784F4C">
            <w:rPr>
              <w:color w:val="44546A" w:themeColor="text2"/>
              <w:lang w:val="en"/>
            </w:rPr>
            <w:fldChar w:fldCharType="begin"/>
          </w:r>
          <w:r w:rsidRPr="00784F4C">
            <w:rPr>
              <w:color w:val="44546A" w:themeColor="text2"/>
              <w:lang w:val="en"/>
            </w:rPr>
            <w:instrText xml:space="preserve"> TOC \o "1-3" \h \z \u </w:instrText>
          </w:r>
          <w:r w:rsidRPr="00784F4C">
            <w:rPr>
              <w:color w:val="44546A" w:themeColor="text2"/>
              <w:lang w:val="en"/>
            </w:rPr>
            <w:fldChar w:fldCharType="separate"/>
          </w:r>
          <w:hyperlink w:anchor="_Toc145349104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Sum First and Last Array Element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_Toc145349104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1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4F35D7F" w14:textId="4DD0434B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5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2.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Day of Week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_Toc145349105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2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75689C9" w14:textId="4BB4B334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6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3.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Reverse an Array of Numbers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_Toc145349106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2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DF0A3C9" w14:textId="6B07420A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7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4.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Reverse an Array of Strings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_Toc145349107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2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3C81F99" w14:textId="6E8097BE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8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5.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Sum Even Numbers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_Toc145349108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3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F7118A8" w14:textId="7E2FBFCC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9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6.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Even and Odd Subtraction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_Toc145349109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3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0CBCA55" w14:textId="471A392D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0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7.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Equal Arrays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_Toc145349110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3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51E0EE5" w14:textId="2947EDA9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1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8.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Condense Array to Number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_Toc145349111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4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D2E564F" w14:textId="1554C765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2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9.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Print every N-th Element from an Array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_Toc145349112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4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5B1FCD9" w14:textId="56B448D8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3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10.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Add and Remove Elements from Array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_Toc145349113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5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83DFD41" w14:textId="3F72D2D4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4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11.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Rotate Array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_Toc145349114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5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D297A29" w14:textId="6387D360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5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12.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Extract a Non-Decreasing Subsequence from an Array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_Toc145349115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6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B403EAE" w14:textId="305A7F67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6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13.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Negative / Positive Numbers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_Toc145349116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6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AB14D23" w14:textId="1FE1194F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7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14.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First and Last K Numbers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_Toc145349117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7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EE90CD5" w14:textId="489CC035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8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Last K Numbers Sequence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_Toc145349118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7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D9E2E69" w14:textId="3CB4C78E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9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16.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Process Odd Numbers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_Toc145349119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7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8671C42" w14:textId="004E92EF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20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17.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Smallest Two Numbers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_Toc145349120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8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6B3C699" w14:textId="165C9653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21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18.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List of Products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_Toc145349121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8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9D6C561" w14:textId="4CFD516F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22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19.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Array Manipulations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_Toc145349122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8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F5F065B" w14:textId="632FEBC2" w:rsidR="00784F4C" w:rsidRPr="00784F4C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23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20.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Longest sequence of identical elements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_Toc145349123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9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2B83D562" w:rsidR="007F144A" w:rsidRPr="00784F4C" w:rsidRDefault="00434B11" w:rsidP="00434B11">
          <w:pPr>
            <w:rPr>
              <w:color w:val="44546A" w:themeColor="text2"/>
            </w:rPr>
          </w:pPr>
          <w:r w:rsidRPr="00784F4C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32C4FD93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0" w:name="_Toc145349104"/>
      <w:r w:rsidRPr="00784F4C">
        <w:rPr>
          <w:color w:val="44546A" w:themeColor="text2"/>
          <w:lang w:val="en"/>
        </w:rPr>
        <w:t>Sum First and Last Array Element</w:t>
      </w:r>
      <w:bookmarkEnd w:id="0"/>
    </w:p>
    <w:p w14:paraId="4A40C6F2" w14:textId="7F25CCEA" w:rsidR="00920DA3" w:rsidRPr="00784F4C" w:rsidRDefault="00920DA3" w:rsidP="00920DA3">
      <w:pPr>
        <w:rPr>
          <w:color w:val="44546A" w:themeColor="text2"/>
        </w:rPr>
      </w:pPr>
      <w:r w:rsidRPr="00784F4C">
        <w:rPr>
          <w:color w:val="44546A" w:themeColor="text2"/>
          <w:lang w:val="en-US"/>
        </w:rPr>
        <w:t xml:space="preserve">Write a function that receives an array of strings and prints the sum of </w:t>
      </w:r>
      <w:r w:rsidR="000C0050" w:rsidRPr="00784F4C">
        <w:rPr>
          <w:color w:val="44546A" w:themeColor="text2"/>
          <w:lang w:val="en-US"/>
        </w:rPr>
        <w:t>the first</w:t>
      </w:r>
      <w:r w:rsidRPr="00784F4C">
        <w:rPr>
          <w:color w:val="44546A" w:themeColor="text2"/>
          <w:lang w:val="en-US"/>
        </w:rPr>
        <w:t xml:space="preserve"> and last element in that array</w:t>
      </w:r>
      <w:r w:rsidRPr="00784F4C">
        <w:rPr>
          <w:color w:val="44546A" w:themeColor="text2"/>
        </w:rPr>
        <w:t>.</w:t>
      </w:r>
    </w:p>
    <w:p w14:paraId="321D03E3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4652" w:type="dxa"/>
        <w:tblLook w:val="04A0" w:firstRow="1" w:lastRow="0" w:firstColumn="1" w:lastColumn="0" w:noHBand="0" w:noVBand="1"/>
      </w:tblPr>
      <w:tblGrid>
        <w:gridCol w:w="2852"/>
        <w:gridCol w:w="1800"/>
      </w:tblGrid>
      <w:tr w:rsidR="00784F4C" w:rsidRPr="00784F4C" w14:paraId="63B35914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E2AEA5E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800" w:type="dxa"/>
          </w:tcPr>
          <w:p w14:paraId="6F6DD5E3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043E97EB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6D3898" w14:textId="40E29486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20,30,40</w:t>
            </w:r>
          </w:p>
        </w:tc>
        <w:tc>
          <w:tcPr>
            <w:tcW w:w="1800" w:type="dxa"/>
          </w:tcPr>
          <w:p w14:paraId="6321015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60</w:t>
            </w:r>
          </w:p>
        </w:tc>
      </w:tr>
      <w:tr w:rsidR="00784F4C" w:rsidRPr="00784F4C" w14:paraId="4A2AAF62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056D641" w14:textId="347C1C43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10</w:t>
            </w:r>
            <w:r w:rsidR="004467B4" w:rsidRPr="00784F4C">
              <w:rPr>
                <w:color w:val="44546A" w:themeColor="text2"/>
              </w:rPr>
              <w:t>,</w:t>
            </w:r>
            <w:r w:rsidRPr="00784F4C">
              <w:rPr>
                <w:color w:val="44546A" w:themeColor="text2"/>
                <w:lang w:val="en-US"/>
              </w:rPr>
              <w:t>17,22,33</w:t>
            </w:r>
          </w:p>
        </w:tc>
        <w:tc>
          <w:tcPr>
            <w:tcW w:w="1800" w:type="dxa"/>
          </w:tcPr>
          <w:p w14:paraId="4E666B2E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43</w:t>
            </w:r>
          </w:p>
        </w:tc>
      </w:tr>
      <w:tr w:rsidR="00784F4C" w:rsidRPr="00784F4C" w14:paraId="1C42079D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2971D1D" w14:textId="0DEB08FC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11,58,69</w:t>
            </w:r>
          </w:p>
        </w:tc>
        <w:tc>
          <w:tcPr>
            <w:tcW w:w="1800" w:type="dxa"/>
          </w:tcPr>
          <w:p w14:paraId="5A44CB8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80</w:t>
            </w:r>
          </w:p>
        </w:tc>
      </w:tr>
    </w:tbl>
    <w:p w14:paraId="2D8A9FC7" w14:textId="5BD42273" w:rsidR="00920DA3" w:rsidRPr="00784F4C" w:rsidRDefault="00920DA3" w:rsidP="00920DA3">
      <w:pPr>
        <w:rPr>
          <w:color w:val="44546A" w:themeColor="text2"/>
          <w:lang w:val="en-US"/>
        </w:rPr>
      </w:pPr>
    </w:p>
    <w:p w14:paraId="3A2060AC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" w:name="_Toc145349105"/>
      <w:r w:rsidRPr="00784F4C">
        <w:rPr>
          <w:color w:val="44546A" w:themeColor="text2"/>
          <w:lang w:val="en"/>
        </w:rPr>
        <w:lastRenderedPageBreak/>
        <w:t>Day of Week</w:t>
      </w:r>
      <w:bookmarkEnd w:id="1"/>
    </w:p>
    <w:p w14:paraId="072975FD" w14:textId="77777777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Write a program which receives a </w:t>
      </w:r>
      <w:r w:rsidRPr="00784F4C">
        <w:rPr>
          <w:b/>
          <w:color w:val="44546A" w:themeColor="text2"/>
          <w:lang w:val="en-US"/>
        </w:rPr>
        <w:t>number</w:t>
      </w:r>
      <w:r w:rsidRPr="00784F4C">
        <w:rPr>
          <w:color w:val="44546A" w:themeColor="text2"/>
          <w:lang w:val="en-US"/>
        </w:rPr>
        <w:t xml:space="preserve"> and prints the corresponding name of the day of week. If the number is not a valid day, print '</w:t>
      </w:r>
      <w:r w:rsidRPr="00784F4C">
        <w:rPr>
          <w:b/>
          <w:color w:val="44546A" w:themeColor="text2"/>
          <w:lang w:val="en-US"/>
        </w:rPr>
        <w:t>Invalid day!</w:t>
      </w:r>
      <w:r w:rsidRPr="00784F4C">
        <w:rPr>
          <w:color w:val="44546A" w:themeColor="text2"/>
          <w:lang w:val="en-US"/>
        </w:rPr>
        <w:t>'</w:t>
      </w:r>
    </w:p>
    <w:p w14:paraId="5CA013AB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5462" w:type="dxa"/>
        <w:tblLook w:val="04A0" w:firstRow="1" w:lastRow="0" w:firstColumn="1" w:lastColumn="0" w:noHBand="0" w:noVBand="1"/>
      </w:tblPr>
      <w:tblGrid>
        <w:gridCol w:w="2582"/>
        <w:gridCol w:w="2880"/>
      </w:tblGrid>
      <w:tr w:rsidR="00784F4C" w:rsidRPr="00784F4C" w14:paraId="15035E8B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041F8022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880" w:type="dxa"/>
          </w:tcPr>
          <w:p w14:paraId="4783593D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3CFE19D4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D4EA4C2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</w:t>
            </w:r>
          </w:p>
        </w:tc>
        <w:tc>
          <w:tcPr>
            <w:tcW w:w="2880" w:type="dxa"/>
          </w:tcPr>
          <w:p w14:paraId="0D136B0A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Wednesday</w:t>
            </w:r>
          </w:p>
        </w:tc>
      </w:tr>
      <w:tr w:rsidR="00784F4C" w:rsidRPr="00784F4C" w14:paraId="1611BB09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B31A085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6</w:t>
            </w:r>
          </w:p>
        </w:tc>
        <w:tc>
          <w:tcPr>
            <w:tcW w:w="2880" w:type="dxa"/>
          </w:tcPr>
          <w:p w14:paraId="39E80B9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Saturday</w:t>
            </w:r>
          </w:p>
        </w:tc>
      </w:tr>
      <w:tr w:rsidR="00784F4C" w:rsidRPr="00784F4C" w14:paraId="4D3EDCE3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1410290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11</w:t>
            </w:r>
          </w:p>
        </w:tc>
        <w:tc>
          <w:tcPr>
            <w:tcW w:w="2880" w:type="dxa"/>
          </w:tcPr>
          <w:p w14:paraId="760C344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Invalid day!</w:t>
            </w:r>
          </w:p>
        </w:tc>
      </w:tr>
    </w:tbl>
    <w:p w14:paraId="26383D36" w14:textId="1B4554FC" w:rsidR="00920DA3" w:rsidRPr="00784F4C" w:rsidRDefault="00920DA3" w:rsidP="00920DA3">
      <w:pPr>
        <w:rPr>
          <w:color w:val="44546A" w:themeColor="text2"/>
          <w:lang w:val="en-US"/>
        </w:rPr>
      </w:pPr>
    </w:p>
    <w:p w14:paraId="56911177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2" w:name="_Toc145349106"/>
      <w:r w:rsidRPr="00784F4C">
        <w:rPr>
          <w:color w:val="44546A" w:themeColor="text2"/>
          <w:lang w:val="en"/>
        </w:rPr>
        <w:t>Reverse an Array of Numbers</w:t>
      </w:r>
      <w:bookmarkEnd w:id="2"/>
    </w:p>
    <w:p w14:paraId="1657DBB3" w14:textId="0CB0D582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Receive a number </w:t>
      </w:r>
      <w:r w:rsidRPr="00784F4C">
        <w:rPr>
          <w:b/>
          <w:bCs/>
          <w:color w:val="44546A" w:themeColor="text2"/>
          <w:lang w:val="en-US"/>
        </w:rPr>
        <w:t>n</w:t>
      </w:r>
      <w:r w:rsidRPr="00784F4C">
        <w:rPr>
          <w:color w:val="44546A" w:themeColor="text2"/>
          <w:lang w:val="en-US"/>
        </w:rPr>
        <w:t xml:space="preserve"> and an </w:t>
      </w:r>
      <w:r w:rsidRPr="00784F4C">
        <w:rPr>
          <w:b/>
          <w:bCs/>
          <w:color w:val="44546A" w:themeColor="text2"/>
          <w:lang w:val="en-US"/>
        </w:rPr>
        <w:t>array</w:t>
      </w:r>
      <w:r w:rsidRPr="00784F4C">
        <w:rPr>
          <w:color w:val="44546A" w:themeColor="text2"/>
          <w:lang w:val="en-US"/>
        </w:rPr>
        <w:t xml:space="preserve"> of elements, </w:t>
      </w:r>
      <w:r w:rsidRPr="00784F4C">
        <w:rPr>
          <w:b/>
          <w:bCs/>
          <w:color w:val="44546A" w:themeColor="text2"/>
          <w:lang w:val="en-US"/>
        </w:rPr>
        <w:t>create</w:t>
      </w:r>
      <w:r w:rsidRPr="00784F4C">
        <w:rPr>
          <w:color w:val="44546A" w:themeColor="text2"/>
          <w:lang w:val="en-US"/>
        </w:rPr>
        <w:t xml:space="preserve"> a </w:t>
      </w:r>
      <w:r w:rsidRPr="00784F4C">
        <w:rPr>
          <w:b/>
          <w:bCs/>
          <w:color w:val="44546A" w:themeColor="text2"/>
          <w:lang w:val="en-US"/>
        </w:rPr>
        <w:t>new</w:t>
      </w:r>
      <w:r w:rsidRPr="00784F4C">
        <w:rPr>
          <w:color w:val="44546A" w:themeColor="text2"/>
          <w:lang w:val="en-US"/>
        </w:rPr>
        <w:t xml:space="preserve"> array with </w:t>
      </w:r>
      <w:r w:rsidRPr="00784F4C">
        <w:rPr>
          <w:b/>
          <w:bCs/>
          <w:color w:val="44546A" w:themeColor="text2"/>
          <w:lang w:val="en-US"/>
        </w:rPr>
        <w:t>n</w:t>
      </w:r>
      <w:r w:rsidRPr="00784F4C">
        <w:rPr>
          <w:color w:val="44546A" w:themeColor="text2"/>
          <w:lang w:val="en-US"/>
        </w:rPr>
        <w:t xml:space="preserve"> numbers, </w:t>
      </w:r>
      <w:r w:rsidRPr="00784F4C">
        <w:rPr>
          <w:b/>
          <w:bCs/>
          <w:color w:val="44546A" w:themeColor="text2"/>
          <w:lang w:val="en-US"/>
        </w:rPr>
        <w:t>reverse</w:t>
      </w:r>
      <w:r w:rsidRPr="00784F4C">
        <w:rPr>
          <w:color w:val="44546A" w:themeColor="text2"/>
          <w:lang w:val="en-US"/>
        </w:rPr>
        <w:t xml:space="preserve"> it and print its elements on a single line, </w:t>
      </w:r>
      <w:r w:rsidR="000C0050" w:rsidRPr="00784F4C">
        <w:rPr>
          <w:color w:val="44546A" w:themeColor="text2"/>
          <w:lang w:val="en-US"/>
        </w:rPr>
        <w:t>space separated</w:t>
      </w:r>
      <w:r w:rsidRPr="00784F4C">
        <w:rPr>
          <w:color w:val="44546A" w:themeColor="text2"/>
          <w:lang w:val="en-US"/>
        </w:rPr>
        <w:t>.</w:t>
      </w:r>
    </w:p>
    <w:p w14:paraId="439410DC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7082" w:type="dxa"/>
        <w:tblLook w:val="04A0" w:firstRow="1" w:lastRow="0" w:firstColumn="1" w:lastColumn="0" w:noHBand="0" w:noVBand="1"/>
      </w:tblPr>
      <w:tblGrid>
        <w:gridCol w:w="3392"/>
        <w:gridCol w:w="3690"/>
      </w:tblGrid>
      <w:tr w:rsidR="00784F4C" w:rsidRPr="00784F4C" w14:paraId="51B6028C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22578F8E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690" w:type="dxa"/>
          </w:tcPr>
          <w:p w14:paraId="142B06F1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3FC06844" w14:textId="77777777" w:rsidTr="00920DA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13B62D02" w14:textId="77777777" w:rsidR="004467B4" w:rsidRPr="00784F4C" w:rsidRDefault="004467B4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784F4C">
              <w:rPr>
                <w:color w:val="44546A" w:themeColor="text2"/>
              </w:rPr>
              <w:t>3</w:t>
            </w:r>
          </w:p>
          <w:p w14:paraId="4E8C9B23" w14:textId="735C5AC4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10,20,30,40,50</w:t>
            </w:r>
          </w:p>
        </w:tc>
        <w:tc>
          <w:tcPr>
            <w:tcW w:w="3690" w:type="dxa"/>
          </w:tcPr>
          <w:p w14:paraId="0328653C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30 20 10</w:t>
            </w:r>
          </w:p>
        </w:tc>
      </w:tr>
      <w:tr w:rsidR="00784F4C" w:rsidRPr="00784F4C" w14:paraId="34B35F7D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68A4D4BF" w14:textId="77777777" w:rsidR="004467B4" w:rsidRPr="00784F4C" w:rsidRDefault="00920DA3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4</w:t>
            </w:r>
          </w:p>
          <w:p w14:paraId="536CDEC2" w14:textId="4E12A6B9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-1,20,99,5</w:t>
            </w:r>
          </w:p>
        </w:tc>
        <w:tc>
          <w:tcPr>
            <w:tcW w:w="3690" w:type="dxa"/>
          </w:tcPr>
          <w:p w14:paraId="12AA9218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5 99 20 -1</w:t>
            </w:r>
          </w:p>
        </w:tc>
      </w:tr>
      <w:tr w:rsidR="00784F4C" w:rsidRPr="00784F4C" w14:paraId="7531D3B8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36D14341" w14:textId="77777777" w:rsidR="004467B4" w:rsidRPr="00784F4C" w:rsidRDefault="00920DA3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</w:t>
            </w:r>
          </w:p>
          <w:p w14:paraId="6062FDCC" w14:textId="756F709F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66,43,75,89,47</w:t>
            </w:r>
          </w:p>
        </w:tc>
        <w:tc>
          <w:tcPr>
            <w:tcW w:w="3690" w:type="dxa"/>
          </w:tcPr>
          <w:p w14:paraId="50AF6E93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43 66</w:t>
            </w:r>
          </w:p>
        </w:tc>
      </w:tr>
    </w:tbl>
    <w:p w14:paraId="691DD9DC" w14:textId="3878E2AC" w:rsidR="00920DA3" w:rsidRPr="00784F4C" w:rsidRDefault="00920DA3" w:rsidP="00920DA3">
      <w:pPr>
        <w:rPr>
          <w:color w:val="44546A" w:themeColor="text2"/>
          <w:lang w:val="en-US"/>
        </w:rPr>
      </w:pPr>
    </w:p>
    <w:p w14:paraId="393BC901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3" w:name="_Toc145349107"/>
      <w:r w:rsidRPr="00784F4C">
        <w:rPr>
          <w:color w:val="44546A" w:themeColor="text2"/>
          <w:lang w:val="en"/>
        </w:rPr>
        <w:t>Reverse an Array of Strings</w:t>
      </w:r>
      <w:bookmarkEnd w:id="3"/>
    </w:p>
    <w:p w14:paraId="459AFD69" w14:textId="16956BDB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Receive an </w:t>
      </w:r>
      <w:r w:rsidRPr="00784F4C">
        <w:rPr>
          <w:b/>
          <w:color w:val="44546A" w:themeColor="text2"/>
          <w:lang w:val="en-US"/>
        </w:rPr>
        <w:t>array of strings</w:t>
      </w:r>
      <w:r w:rsidRPr="00784F4C">
        <w:rPr>
          <w:color w:val="44546A" w:themeColor="text2"/>
          <w:lang w:val="en-US"/>
        </w:rPr>
        <w:t xml:space="preserve"> (space separated values), reverse </w:t>
      </w:r>
      <w:r w:rsidR="000C0050" w:rsidRPr="00784F4C">
        <w:rPr>
          <w:color w:val="44546A" w:themeColor="text2"/>
          <w:lang w:val="en-US"/>
        </w:rPr>
        <w:t>it,</w:t>
      </w:r>
      <w:r w:rsidRPr="00784F4C">
        <w:rPr>
          <w:color w:val="44546A" w:themeColor="text2"/>
          <w:lang w:val="en-US"/>
        </w:rPr>
        <w:t xml:space="preserve"> and print its elements. </w:t>
      </w:r>
      <w:r w:rsidRPr="00784F4C">
        <w:rPr>
          <w:b/>
          <w:color w:val="44546A" w:themeColor="text2"/>
          <w:lang w:val="en-US"/>
        </w:rPr>
        <w:t>Swap</w:t>
      </w:r>
      <w:r w:rsidRPr="00784F4C">
        <w:rPr>
          <w:color w:val="44546A" w:themeColor="text2"/>
          <w:lang w:val="en-US"/>
        </w:rPr>
        <w:t xml:space="preserve"> elements. For </w:t>
      </w:r>
      <w:r w:rsidR="000C0050" w:rsidRPr="00784F4C">
        <w:rPr>
          <w:color w:val="44546A" w:themeColor="text2"/>
          <w:lang w:val="en-US"/>
        </w:rPr>
        <w:t>example,</w:t>
      </w:r>
      <w:r w:rsidRPr="00784F4C">
        <w:rPr>
          <w:color w:val="44546A" w:themeColor="text2"/>
          <w:lang w:val="en-US"/>
        </w:rPr>
        <w:t xml:space="preserve"> the </w:t>
      </w:r>
      <w:r w:rsidRPr="00784F4C">
        <w:rPr>
          <w:b/>
          <w:color w:val="44546A" w:themeColor="text2"/>
          <w:lang w:val="en-US"/>
        </w:rPr>
        <w:t xml:space="preserve">first element should be </w:t>
      </w:r>
      <w:r w:rsidR="000C0050" w:rsidRPr="00784F4C">
        <w:rPr>
          <w:b/>
          <w:color w:val="44546A" w:themeColor="text2"/>
          <w:lang w:val="en-US"/>
        </w:rPr>
        <w:t>last,</w:t>
      </w:r>
      <w:r w:rsidRPr="00784F4C">
        <w:rPr>
          <w:color w:val="44546A" w:themeColor="text2"/>
          <w:lang w:val="en-US"/>
        </w:rPr>
        <w:t xml:space="preserve"> and the </w:t>
      </w:r>
      <w:r w:rsidRPr="00784F4C">
        <w:rPr>
          <w:b/>
          <w:color w:val="44546A" w:themeColor="text2"/>
          <w:lang w:val="en-US"/>
        </w:rPr>
        <w:t xml:space="preserve">last element should be first </w:t>
      </w:r>
      <w:r w:rsidRPr="00784F4C">
        <w:rPr>
          <w:color w:val="44546A" w:themeColor="text2"/>
          <w:lang w:val="en-US"/>
        </w:rPr>
        <w:t>etc.</w:t>
      </w:r>
    </w:p>
    <w:p w14:paraId="65F87B03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7262" w:type="dxa"/>
        <w:tblLook w:val="04A0" w:firstRow="1" w:lastRow="0" w:firstColumn="1" w:lastColumn="0" w:noHBand="0" w:noVBand="1"/>
      </w:tblPr>
      <w:tblGrid>
        <w:gridCol w:w="3752"/>
        <w:gridCol w:w="3510"/>
      </w:tblGrid>
      <w:tr w:rsidR="00784F4C" w:rsidRPr="00784F4C" w14:paraId="4223FBC7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08940214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510" w:type="dxa"/>
          </w:tcPr>
          <w:p w14:paraId="31206087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55E466BE" w14:textId="77777777" w:rsidTr="00920DA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797EC7DF" w14:textId="2AF97745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proofErr w:type="spellStart"/>
            <w:proofErr w:type="gramStart"/>
            <w:r w:rsidRPr="00784F4C">
              <w:rPr>
                <w:color w:val="44546A" w:themeColor="text2"/>
                <w:lang w:val="en-US"/>
              </w:rPr>
              <w:t>a,b</w:t>
            </w:r>
            <w:proofErr w:type="gramEnd"/>
            <w:r w:rsidRPr="00784F4C">
              <w:rPr>
                <w:color w:val="44546A" w:themeColor="text2"/>
                <w:lang w:val="en-US"/>
              </w:rPr>
              <w:t>,c,d,e</w:t>
            </w:r>
            <w:proofErr w:type="spellEnd"/>
          </w:p>
        </w:tc>
        <w:tc>
          <w:tcPr>
            <w:tcW w:w="3510" w:type="dxa"/>
          </w:tcPr>
          <w:p w14:paraId="0FC6BA43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 xml:space="preserve">e d c b a </w:t>
            </w:r>
          </w:p>
        </w:tc>
      </w:tr>
      <w:tr w:rsidR="00784F4C" w:rsidRPr="00784F4C" w14:paraId="6878F0BA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36466F06" w14:textId="67A4104C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proofErr w:type="spellStart"/>
            <w:proofErr w:type="gramStart"/>
            <w:r w:rsidRPr="00784F4C">
              <w:rPr>
                <w:color w:val="44546A" w:themeColor="text2"/>
                <w:lang w:val="en-US"/>
              </w:rPr>
              <w:t>abc,def</w:t>
            </w:r>
            <w:proofErr w:type="gramEnd"/>
            <w:r w:rsidRPr="00784F4C">
              <w:rPr>
                <w:color w:val="44546A" w:themeColor="text2"/>
                <w:lang w:val="en-US"/>
              </w:rPr>
              <w:t>,hig,klm,nop</w:t>
            </w:r>
            <w:proofErr w:type="spellEnd"/>
          </w:p>
        </w:tc>
        <w:tc>
          <w:tcPr>
            <w:tcW w:w="3510" w:type="dxa"/>
          </w:tcPr>
          <w:p w14:paraId="471E1784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proofErr w:type="spellStart"/>
            <w:r w:rsidRPr="00784F4C">
              <w:rPr>
                <w:color w:val="44546A" w:themeColor="text2"/>
                <w:lang w:val="en-US"/>
              </w:rPr>
              <w:t>nop</w:t>
            </w:r>
            <w:proofErr w:type="spellEnd"/>
            <w:r w:rsidRPr="00784F4C">
              <w:rPr>
                <w:color w:val="44546A" w:themeColor="text2"/>
                <w:lang w:val="en-US"/>
              </w:rPr>
              <w:t xml:space="preserve"> </w:t>
            </w:r>
            <w:proofErr w:type="spellStart"/>
            <w:r w:rsidRPr="00784F4C">
              <w:rPr>
                <w:color w:val="44546A" w:themeColor="text2"/>
                <w:lang w:val="en-US"/>
              </w:rPr>
              <w:t>klm</w:t>
            </w:r>
            <w:proofErr w:type="spellEnd"/>
            <w:r w:rsidRPr="00784F4C">
              <w:rPr>
                <w:color w:val="44546A" w:themeColor="text2"/>
                <w:lang w:val="en-US"/>
              </w:rPr>
              <w:t xml:space="preserve"> </w:t>
            </w:r>
            <w:proofErr w:type="spellStart"/>
            <w:r w:rsidRPr="00784F4C">
              <w:rPr>
                <w:color w:val="44546A" w:themeColor="text2"/>
                <w:lang w:val="en-US"/>
              </w:rPr>
              <w:t>hig</w:t>
            </w:r>
            <w:proofErr w:type="spellEnd"/>
            <w:r w:rsidRPr="00784F4C">
              <w:rPr>
                <w:color w:val="44546A" w:themeColor="text2"/>
                <w:lang w:val="en-US"/>
              </w:rPr>
              <w:t xml:space="preserve"> def </w:t>
            </w:r>
            <w:proofErr w:type="spellStart"/>
            <w:r w:rsidRPr="00784F4C">
              <w:rPr>
                <w:color w:val="44546A" w:themeColor="text2"/>
                <w:lang w:val="en-US"/>
              </w:rPr>
              <w:t>abc</w:t>
            </w:r>
            <w:proofErr w:type="spellEnd"/>
          </w:p>
        </w:tc>
      </w:tr>
      <w:tr w:rsidR="00784F4C" w:rsidRPr="00784F4C" w14:paraId="325B52EC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02B7FE3E" w14:textId="3B70D432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lastRenderedPageBreak/>
              <w:t>33,123,</w:t>
            </w:r>
            <w:proofErr w:type="gramStart"/>
            <w:r w:rsidRPr="00784F4C">
              <w:rPr>
                <w:color w:val="44546A" w:themeColor="text2"/>
                <w:lang w:val="en-US"/>
              </w:rPr>
              <w:t>0,dd</w:t>
            </w:r>
            <w:proofErr w:type="gramEnd"/>
          </w:p>
        </w:tc>
        <w:tc>
          <w:tcPr>
            <w:tcW w:w="3510" w:type="dxa"/>
          </w:tcPr>
          <w:p w14:paraId="67A14EDD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dd 0 123 33</w:t>
            </w:r>
          </w:p>
        </w:tc>
      </w:tr>
    </w:tbl>
    <w:p w14:paraId="74890205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Hints</w:t>
      </w:r>
    </w:p>
    <w:p w14:paraId="1CE3CBA3" w14:textId="4B6683C6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>Loop to the</w:t>
      </w:r>
      <w:r w:rsidRPr="00784F4C">
        <w:rPr>
          <w:b/>
          <w:color w:val="44546A" w:themeColor="text2"/>
          <w:lang w:val="en-US"/>
        </w:rPr>
        <w:t xml:space="preserve"> half-length </w:t>
      </w:r>
      <w:r w:rsidRPr="00784F4C">
        <w:rPr>
          <w:color w:val="44546A" w:themeColor="text2"/>
          <w:lang w:val="en-US"/>
        </w:rPr>
        <w:t xml:space="preserve">of the array. Create a </w:t>
      </w:r>
      <w:r w:rsidRPr="00784F4C">
        <w:rPr>
          <w:b/>
          <w:color w:val="44546A" w:themeColor="text2"/>
          <w:lang w:val="en-US"/>
        </w:rPr>
        <w:t>function</w:t>
      </w:r>
      <w:r w:rsidRPr="00784F4C">
        <w:rPr>
          <w:color w:val="44546A" w:themeColor="text2"/>
          <w:lang w:val="en-US"/>
        </w:rPr>
        <w:t xml:space="preserve"> to swap </w:t>
      </w:r>
      <w:r w:rsidRPr="00784F4C">
        <w:rPr>
          <w:b/>
          <w:color w:val="44546A" w:themeColor="text2"/>
          <w:lang w:val="en-US"/>
        </w:rPr>
        <w:t>two elements</w:t>
      </w:r>
      <w:r w:rsidRPr="00784F4C">
        <w:rPr>
          <w:color w:val="44546A" w:themeColor="text2"/>
          <w:lang w:val="en-US"/>
        </w:rPr>
        <w:t xml:space="preserve"> inside an array.</w:t>
      </w:r>
    </w:p>
    <w:p w14:paraId="6A07FCB0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4" w:name="_Toc145349108"/>
      <w:r w:rsidRPr="00784F4C">
        <w:rPr>
          <w:color w:val="44546A" w:themeColor="text2"/>
          <w:lang w:val="en"/>
        </w:rPr>
        <w:t>Sum Even Numbers</w:t>
      </w:r>
      <w:bookmarkEnd w:id="4"/>
    </w:p>
    <w:p w14:paraId="4F75C8EC" w14:textId="77777777" w:rsidR="00920DA3" w:rsidRPr="00784F4C" w:rsidRDefault="00920DA3" w:rsidP="00920DA3">
      <w:pPr>
        <w:rPr>
          <w:color w:val="44546A" w:themeColor="text2"/>
          <w:lang w:val="en-GB"/>
        </w:rPr>
      </w:pPr>
      <w:r w:rsidRPr="00784F4C">
        <w:rPr>
          <w:color w:val="44546A" w:themeColor="text2"/>
          <w:lang w:val="en-GB"/>
        </w:rPr>
        <w:t xml:space="preserve">Receive an </w:t>
      </w:r>
      <w:r w:rsidRPr="00784F4C">
        <w:rPr>
          <w:b/>
          <w:color w:val="44546A" w:themeColor="text2"/>
          <w:lang w:val="en-GB"/>
        </w:rPr>
        <w:t>array of strings</w:t>
      </w:r>
      <w:r w:rsidRPr="00784F4C">
        <w:rPr>
          <w:color w:val="44546A" w:themeColor="text2"/>
          <w:lang w:val="en-GB"/>
        </w:rPr>
        <w:t xml:space="preserve"> parse them to </w:t>
      </w:r>
      <w:r w:rsidRPr="00784F4C">
        <w:rPr>
          <w:b/>
          <w:color w:val="44546A" w:themeColor="text2"/>
          <w:lang w:val="en-GB"/>
        </w:rPr>
        <w:t>numbers</w:t>
      </w:r>
      <w:r w:rsidRPr="00784F4C">
        <w:rPr>
          <w:color w:val="44546A" w:themeColor="text2"/>
          <w:lang w:val="en-GB"/>
        </w:rPr>
        <w:t xml:space="preserve"> and sum only the </w:t>
      </w:r>
      <w:r w:rsidRPr="00784F4C">
        <w:rPr>
          <w:b/>
          <w:color w:val="44546A" w:themeColor="text2"/>
          <w:lang w:val="en-GB"/>
        </w:rPr>
        <w:t>even</w:t>
      </w:r>
      <w:r w:rsidRPr="00784F4C">
        <w:rPr>
          <w:color w:val="44546A" w:themeColor="text2"/>
          <w:lang w:val="en-GB"/>
        </w:rPr>
        <w:t xml:space="preserve"> numbers.</w:t>
      </w:r>
    </w:p>
    <w:p w14:paraId="74A9EF88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5359" w:type="dxa"/>
        <w:tblLook w:val="04A0" w:firstRow="1" w:lastRow="0" w:firstColumn="1" w:lastColumn="0" w:noHBand="0" w:noVBand="1"/>
      </w:tblPr>
      <w:tblGrid>
        <w:gridCol w:w="2382"/>
        <w:gridCol w:w="2977"/>
      </w:tblGrid>
      <w:tr w:rsidR="00784F4C" w:rsidRPr="00784F4C" w14:paraId="3CD40C88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36572087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977" w:type="dxa"/>
          </w:tcPr>
          <w:p w14:paraId="4787B914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505505DE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DF19633" w14:textId="6249E071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1,2,3,4,5</w:t>
            </w:r>
            <w:r w:rsidR="004467B4" w:rsidRPr="00784F4C">
              <w:rPr>
                <w:color w:val="44546A" w:themeColor="text2"/>
                <w:lang w:val="en-US"/>
              </w:rPr>
              <w:t>,</w:t>
            </w:r>
            <w:r w:rsidRPr="00784F4C">
              <w:rPr>
                <w:color w:val="44546A" w:themeColor="text2"/>
                <w:lang w:val="en-US"/>
              </w:rPr>
              <w:t>6</w:t>
            </w:r>
          </w:p>
        </w:tc>
        <w:tc>
          <w:tcPr>
            <w:tcW w:w="2977" w:type="dxa"/>
          </w:tcPr>
          <w:p w14:paraId="281BDF5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784F4C">
              <w:rPr>
                <w:color w:val="44546A" w:themeColor="text2"/>
                <w:lang w:val="en-US"/>
              </w:rPr>
              <w:t>12</w:t>
            </w:r>
          </w:p>
        </w:tc>
      </w:tr>
      <w:tr w:rsidR="00784F4C" w:rsidRPr="00784F4C" w14:paraId="275195A4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68CF04FD" w14:textId="0D9F61C3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3,5,7,9</w:t>
            </w:r>
          </w:p>
        </w:tc>
        <w:tc>
          <w:tcPr>
            <w:tcW w:w="2977" w:type="dxa"/>
          </w:tcPr>
          <w:p w14:paraId="68FF5AF7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0</w:t>
            </w:r>
          </w:p>
        </w:tc>
      </w:tr>
      <w:tr w:rsidR="00784F4C" w:rsidRPr="00784F4C" w14:paraId="0B6A7A07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7FE67B3B" w14:textId="57675FE0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2,4,6</w:t>
            </w:r>
            <w:r w:rsidR="004467B4" w:rsidRPr="00784F4C">
              <w:rPr>
                <w:color w:val="44546A" w:themeColor="text2"/>
                <w:lang w:val="en-US"/>
              </w:rPr>
              <w:t>,</w:t>
            </w:r>
            <w:r w:rsidRPr="00784F4C">
              <w:rPr>
                <w:color w:val="44546A" w:themeColor="text2"/>
                <w:lang w:val="en-US"/>
              </w:rPr>
              <w:t>8,10</w:t>
            </w:r>
          </w:p>
        </w:tc>
        <w:tc>
          <w:tcPr>
            <w:tcW w:w="2977" w:type="dxa"/>
          </w:tcPr>
          <w:p w14:paraId="481291A6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30</w:t>
            </w:r>
          </w:p>
        </w:tc>
      </w:tr>
    </w:tbl>
    <w:p w14:paraId="0D3C6391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5" w:name="_Toc145349109"/>
      <w:r w:rsidRPr="00784F4C">
        <w:rPr>
          <w:color w:val="44546A" w:themeColor="text2"/>
          <w:lang w:val="en"/>
        </w:rPr>
        <w:t>Even and Odd Subtraction</w:t>
      </w:r>
      <w:bookmarkEnd w:id="5"/>
    </w:p>
    <w:p w14:paraId="60C4697F" w14:textId="77777777" w:rsidR="00920DA3" w:rsidRPr="00784F4C" w:rsidRDefault="00920DA3" w:rsidP="00920DA3">
      <w:pPr>
        <w:rPr>
          <w:color w:val="44546A" w:themeColor="text2"/>
          <w:lang w:val="en-GB"/>
        </w:rPr>
      </w:pPr>
      <w:r w:rsidRPr="00784F4C">
        <w:rPr>
          <w:color w:val="44546A" w:themeColor="text2"/>
          <w:lang w:val="en-GB"/>
        </w:rPr>
        <w:t>Write a program that calculates the difference between the sum of the even and the sum of the odd numbers in an array.</w:t>
      </w:r>
    </w:p>
    <w:p w14:paraId="6A101356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6295" w:type="dxa"/>
        <w:tblLook w:val="04A0" w:firstRow="1" w:lastRow="0" w:firstColumn="1" w:lastColumn="0" w:noHBand="0" w:noVBand="1"/>
      </w:tblPr>
      <w:tblGrid>
        <w:gridCol w:w="2333"/>
        <w:gridCol w:w="1071"/>
        <w:gridCol w:w="2891"/>
      </w:tblGrid>
      <w:tr w:rsidR="00784F4C" w:rsidRPr="00784F4C" w14:paraId="3C2366AF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05C2C128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936" w:type="dxa"/>
          </w:tcPr>
          <w:p w14:paraId="1B78D920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  <w:tc>
          <w:tcPr>
            <w:tcW w:w="2977" w:type="dxa"/>
          </w:tcPr>
          <w:p w14:paraId="062E5FF1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Comments</w:t>
            </w:r>
          </w:p>
        </w:tc>
      </w:tr>
      <w:tr w:rsidR="00784F4C" w:rsidRPr="00784F4C" w14:paraId="325DD364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35272203" w14:textId="312C0523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1,2,3,4,5,6</w:t>
            </w:r>
          </w:p>
        </w:tc>
        <w:tc>
          <w:tcPr>
            <w:tcW w:w="936" w:type="dxa"/>
          </w:tcPr>
          <w:p w14:paraId="3950B025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</w:t>
            </w:r>
          </w:p>
        </w:tc>
        <w:tc>
          <w:tcPr>
            <w:tcW w:w="2977" w:type="dxa"/>
          </w:tcPr>
          <w:p w14:paraId="67825A3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 + 4 + 6 = 12</w:t>
            </w:r>
          </w:p>
          <w:p w14:paraId="0ECC344C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 + 3 + 5 = 9</w:t>
            </w:r>
          </w:p>
          <w:p w14:paraId="4AFEF730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12 – 9 = 3</w:t>
            </w:r>
          </w:p>
        </w:tc>
      </w:tr>
      <w:tr w:rsidR="00784F4C" w:rsidRPr="00784F4C" w14:paraId="15FCF93D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54836CD5" w14:textId="73FC1B7C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3,5,7,9</w:t>
            </w:r>
          </w:p>
        </w:tc>
        <w:tc>
          <w:tcPr>
            <w:tcW w:w="936" w:type="dxa"/>
          </w:tcPr>
          <w:p w14:paraId="50F3087C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-24</w:t>
            </w:r>
          </w:p>
        </w:tc>
        <w:tc>
          <w:tcPr>
            <w:tcW w:w="2977" w:type="dxa"/>
          </w:tcPr>
          <w:p w14:paraId="1699667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</w:p>
        </w:tc>
      </w:tr>
      <w:tr w:rsidR="00784F4C" w:rsidRPr="00784F4C" w14:paraId="698075B2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4F2655D" w14:textId="7754F929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2,4,6,8,10</w:t>
            </w:r>
          </w:p>
        </w:tc>
        <w:tc>
          <w:tcPr>
            <w:tcW w:w="936" w:type="dxa"/>
          </w:tcPr>
          <w:p w14:paraId="02277037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30</w:t>
            </w:r>
          </w:p>
        </w:tc>
        <w:tc>
          <w:tcPr>
            <w:tcW w:w="2977" w:type="dxa"/>
          </w:tcPr>
          <w:p w14:paraId="3E088FC6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</w:p>
        </w:tc>
      </w:tr>
    </w:tbl>
    <w:p w14:paraId="25DCE4FF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6" w:name="_Toc145349110"/>
      <w:r w:rsidRPr="00784F4C">
        <w:rPr>
          <w:color w:val="44546A" w:themeColor="text2"/>
          <w:lang w:val="en"/>
        </w:rPr>
        <w:t>Equal Arrays</w:t>
      </w:r>
      <w:bookmarkEnd w:id="6"/>
    </w:p>
    <w:p w14:paraId="2649BEF0" w14:textId="3CAF20EC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Receive </w:t>
      </w:r>
      <w:r w:rsidRPr="00784F4C">
        <w:rPr>
          <w:b/>
          <w:color w:val="44546A" w:themeColor="text2"/>
          <w:lang w:val="en-US"/>
        </w:rPr>
        <w:t>two</w:t>
      </w:r>
      <w:r w:rsidRPr="00784F4C">
        <w:rPr>
          <w:color w:val="44546A" w:themeColor="text2"/>
          <w:lang w:val="en-US"/>
        </w:rPr>
        <w:t xml:space="preserve"> </w:t>
      </w:r>
      <w:r w:rsidRPr="00784F4C">
        <w:rPr>
          <w:b/>
          <w:color w:val="44546A" w:themeColor="text2"/>
          <w:lang w:val="en-US"/>
        </w:rPr>
        <w:t>string arrays</w:t>
      </w:r>
      <w:r w:rsidRPr="00784F4C">
        <w:rPr>
          <w:color w:val="44546A" w:themeColor="text2"/>
          <w:lang w:val="en-US"/>
        </w:rPr>
        <w:t xml:space="preserve"> and print on the console whether they are </w:t>
      </w:r>
      <w:r w:rsidRPr="00784F4C">
        <w:rPr>
          <w:b/>
          <w:color w:val="44546A" w:themeColor="text2"/>
          <w:lang w:val="en-US"/>
        </w:rPr>
        <w:t>identical</w:t>
      </w:r>
      <w:r w:rsidRPr="00784F4C">
        <w:rPr>
          <w:color w:val="44546A" w:themeColor="text2"/>
          <w:lang w:val="en-US"/>
        </w:rPr>
        <w:t xml:space="preserve"> or not. Arrays are identical if their elements are </w:t>
      </w:r>
      <w:r w:rsidRPr="00784F4C">
        <w:rPr>
          <w:b/>
          <w:color w:val="44546A" w:themeColor="text2"/>
          <w:lang w:val="en-US"/>
        </w:rPr>
        <w:t>equal</w:t>
      </w:r>
      <w:r w:rsidRPr="00784F4C">
        <w:rPr>
          <w:color w:val="44546A" w:themeColor="text2"/>
          <w:lang w:val="en-US"/>
        </w:rPr>
        <w:t xml:space="preserve">. If the arrays are identical find the </w:t>
      </w:r>
      <w:r w:rsidRPr="00784F4C">
        <w:rPr>
          <w:b/>
          <w:color w:val="44546A" w:themeColor="text2"/>
          <w:lang w:val="en-US"/>
        </w:rPr>
        <w:t>sum</w:t>
      </w:r>
      <w:r w:rsidRPr="00784F4C">
        <w:rPr>
          <w:color w:val="44546A" w:themeColor="text2"/>
          <w:lang w:val="en-US"/>
        </w:rPr>
        <w:t xml:space="preserve"> of the first one and print on the console </w:t>
      </w:r>
      <w:r w:rsidR="000C0050" w:rsidRPr="00784F4C">
        <w:rPr>
          <w:color w:val="44546A" w:themeColor="text2"/>
          <w:lang w:val="en-US"/>
        </w:rPr>
        <w:t>the following</w:t>
      </w:r>
      <w:r w:rsidRPr="00784F4C">
        <w:rPr>
          <w:color w:val="44546A" w:themeColor="text2"/>
          <w:lang w:val="en-US"/>
        </w:rPr>
        <w:t xml:space="preserve"> message: '</w:t>
      </w:r>
      <w:r w:rsidRPr="00784F4C">
        <w:rPr>
          <w:b/>
          <w:color w:val="44546A" w:themeColor="text2"/>
          <w:lang w:val="en-US"/>
        </w:rPr>
        <w:t>Arrays are identical. Sum: {sum}</w:t>
      </w:r>
      <w:r w:rsidRPr="00784F4C">
        <w:rPr>
          <w:color w:val="44546A" w:themeColor="text2"/>
          <w:lang w:val="en-US"/>
        </w:rPr>
        <w:t xml:space="preserve">', otherwise find the </w:t>
      </w:r>
      <w:r w:rsidRPr="00784F4C">
        <w:rPr>
          <w:b/>
          <w:color w:val="44546A" w:themeColor="text2"/>
          <w:lang w:val="en-US"/>
        </w:rPr>
        <w:t>first index</w:t>
      </w:r>
      <w:r w:rsidRPr="00784F4C">
        <w:rPr>
          <w:color w:val="44546A" w:themeColor="text2"/>
          <w:lang w:val="en-US"/>
        </w:rPr>
        <w:t xml:space="preserve"> where the arrays </w:t>
      </w:r>
      <w:r w:rsidRPr="00784F4C">
        <w:rPr>
          <w:b/>
          <w:color w:val="44546A" w:themeColor="text2"/>
          <w:lang w:val="en-US"/>
        </w:rPr>
        <w:t>differ</w:t>
      </w:r>
      <w:r w:rsidRPr="00784F4C">
        <w:rPr>
          <w:color w:val="44546A" w:themeColor="text2"/>
          <w:lang w:val="en-US"/>
        </w:rPr>
        <w:t xml:space="preserve"> and print on the console following message:</w:t>
      </w:r>
    </w:p>
    <w:p w14:paraId="762ECEC8" w14:textId="77777777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 '</w:t>
      </w:r>
      <w:bookmarkStart w:id="7" w:name="OLE_LINK1"/>
      <w:r w:rsidRPr="00784F4C">
        <w:rPr>
          <w:b/>
          <w:color w:val="44546A" w:themeColor="text2"/>
          <w:lang w:val="en-US"/>
        </w:rPr>
        <w:t>Arrays are not identical. Found difference at {index} index</w:t>
      </w:r>
      <w:bookmarkEnd w:id="7"/>
      <w:r w:rsidRPr="00784F4C">
        <w:rPr>
          <w:color w:val="44546A" w:themeColor="text2"/>
          <w:lang w:val="en-US"/>
        </w:rPr>
        <w:t>'.</w:t>
      </w:r>
    </w:p>
    <w:p w14:paraId="7CBFC770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</w:p>
    <w:p w14:paraId="64530C65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9692" w:type="dxa"/>
        <w:tblLook w:val="04A0" w:firstRow="1" w:lastRow="0" w:firstColumn="1" w:lastColumn="0" w:noHBand="0" w:noVBand="1"/>
      </w:tblPr>
      <w:tblGrid>
        <w:gridCol w:w="5552"/>
        <w:gridCol w:w="4140"/>
      </w:tblGrid>
      <w:tr w:rsidR="00784F4C" w:rsidRPr="00784F4C" w14:paraId="6CB9D4AA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610F7081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lastRenderedPageBreak/>
              <w:t>Input</w:t>
            </w:r>
          </w:p>
        </w:tc>
        <w:tc>
          <w:tcPr>
            <w:tcW w:w="4140" w:type="dxa"/>
          </w:tcPr>
          <w:p w14:paraId="285C01B2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31D86CF9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6AE5A05E" w14:textId="77777777" w:rsidR="004467B4" w:rsidRPr="00784F4C" w:rsidRDefault="00920DA3" w:rsidP="004467B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  <w:r w:rsidR="004467B4" w:rsidRPr="00784F4C">
              <w:rPr>
                <w:color w:val="44546A" w:themeColor="text2"/>
                <w:lang w:val="en-US"/>
              </w:rPr>
              <w:t>0</w:t>
            </w:r>
            <w:r w:rsidRPr="00784F4C">
              <w:rPr>
                <w:color w:val="44546A" w:themeColor="text2"/>
                <w:lang w:val="en-US"/>
              </w:rPr>
              <w:t>,20,30</w:t>
            </w:r>
          </w:p>
          <w:p w14:paraId="30207725" w14:textId="658CF025" w:rsidR="00920DA3" w:rsidRPr="00784F4C" w:rsidRDefault="004467B4" w:rsidP="004467B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10,20,30</w:t>
            </w:r>
          </w:p>
        </w:tc>
        <w:tc>
          <w:tcPr>
            <w:tcW w:w="4140" w:type="dxa"/>
          </w:tcPr>
          <w:p w14:paraId="688783CE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Arrays are identical. Sum: 60</w:t>
            </w:r>
          </w:p>
        </w:tc>
      </w:tr>
      <w:tr w:rsidR="00784F4C" w:rsidRPr="00784F4C" w14:paraId="1ECB7143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35E1B282" w14:textId="06EEA14A" w:rsidR="004467B4" w:rsidRPr="00784F4C" w:rsidRDefault="00920DA3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  <w:r w:rsidR="004467B4" w:rsidRPr="00784F4C">
              <w:rPr>
                <w:color w:val="44546A" w:themeColor="text2"/>
                <w:lang w:val="en-US"/>
              </w:rPr>
              <w:t>,2,3,4</w:t>
            </w:r>
          </w:p>
          <w:p w14:paraId="56D95EF4" w14:textId="0EEF69EF" w:rsidR="00920DA3" w:rsidRPr="00784F4C" w:rsidRDefault="004467B4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1,2,4,4</w:t>
            </w:r>
          </w:p>
        </w:tc>
        <w:tc>
          <w:tcPr>
            <w:tcW w:w="4140" w:type="dxa"/>
          </w:tcPr>
          <w:p w14:paraId="6C1C8FF4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 xml:space="preserve">Arrays are not identical. Found difference at 2 </w:t>
            </w:r>
            <w:proofErr w:type="gramStart"/>
            <w:r w:rsidRPr="00784F4C">
              <w:rPr>
                <w:bCs/>
                <w:color w:val="44546A" w:themeColor="text2"/>
                <w:lang w:val="en-US"/>
              </w:rPr>
              <w:t>index</w:t>
            </w:r>
            <w:proofErr w:type="gramEnd"/>
          </w:p>
        </w:tc>
      </w:tr>
      <w:tr w:rsidR="00784F4C" w:rsidRPr="00784F4C" w14:paraId="76884692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02EF58F1" w14:textId="77777777" w:rsidR="00920DA3" w:rsidRPr="00784F4C" w:rsidRDefault="00920DA3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</w:p>
          <w:p w14:paraId="7DC4E749" w14:textId="64048B1B" w:rsidR="004467B4" w:rsidRPr="00784F4C" w:rsidRDefault="004467B4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10</w:t>
            </w:r>
          </w:p>
        </w:tc>
        <w:tc>
          <w:tcPr>
            <w:tcW w:w="4140" w:type="dxa"/>
          </w:tcPr>
          <w:p w14:paraId="05E9D475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Arrays are not identical. Found difference at 0 index</w:t>
            </w:r>
          </w:p>
        </w:tc>
      </w:tr>
    </w:tbl>
    <w:p w14:paraId="2D8BD90B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8" w:name="_Toc145349111"/>
      <w:r w:rsidRPr="00784F4C">
        <w:rPr>
          <w:color w:val="44546A" w:themeColor="text2"/>
          <w:lang w:val="en"/>
        </w:rPr>
        <w:t>Condense Array to Number</w:t>
      </w:r>
      <w:bookmarkEnd w:id="8"/>
    </w:p>
    <w:p w14:paraId="7D593DEA" w14:textId="1B565119" w:rsidR="00920DA3" w:rsidRPr="00784F4C" w:rsidRDefault="00920DA3" w:rsidP="00920DA3">
      <w:pPr>
        <w:rPr>
          <w:color w:val="44546A" w:themeColor="text2"/>
        </w:rPr>
      </w:pPr>
      <w:r w:rsidRPr="00784F4C">
        <w:rPr>
          <w:color w:val="44546A" w:themeColor="text2"/>
          <w:lang w:val="en-US"/>
        </w:rPr>
        <w:t xml:space="preserve">Write a program to receive </w:t>
      </w:r>
      <w:r w:rsidRPr="00784F4C">
        <w:rPr>
          <w:b/>
          <w:color w:val="44546A" w:themeColor="text2"/>
          <w:lang w:val="en-US"/>
        </w:rPr>
        <w:t>an array of numbers</w:t>
      </w:r>
      <w:r w:rsidRPr="00784F4C">
        <w:rPr>
          <w:color w:val="44546A" w:themeColor="text2"/>
          <w:lang w:val="en-US"/>
        </w:rPr>
        <w:t xml:space="preserve"> and </w:t>
      </w:r>
      <w:r w:rsidRPr="00784F4C">
        <w:rPr>
          <w:b/>
          <w:color w:val="44546A" w:themeColor="text2"/>
          <w:lang w:val="en-US"/>
        </w:rPr>
        <w:t>condense</w:t>
      </w:r>
      <w:r w:rsidRPr="00784F4C">
        <w:rPr>
          <w:color w:val="44546A" w:themeColor="text2"/>
          <w:lang w:val="en-US"/>
        </w:rPr>
        <w:t xml:space="preserve"> them by </w:t>
      </w:r>
      <w:r w:rsidRPr="00784F4C">
        <w:rPr>
          <w:b/>
          <w:color w:val="44546A" w:themeColor="text2"/>
          <w:lang w:val="en-US"/>
        </w:rPr>
        <w:t>summing</w:t>
      </w:r>
      <w:r w:rsidRPr="00784F4C">
        <w:rPr>
          <w:color w:val="44546A" w:themeColor="text2"/>
          <w:lang w:val="en-US"/>
        </w:rPr>
        <w:t xml:space="preserve"> adjacent couples of elements until a </w:t>
      </w:r>
      <w:r w:rsidRPr="00784F4C">
        <w:rPr>
          <w:b/>
          <w:color w:val="44546A" w:themeColor="text2"/>
          <w:lang w:val="en-US"/>
        </w:rPr>
        <w:t>single number</w:t>
      </w:r>
      <w:r w:rsidRPr="00784F4C">
        <w:rPr>
          <w:color w:val="44546A" w:themeColor="text2"/>
          <w:lang w:val="en-US"/>
        </w:rP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tbl>
      <w:tblPr>
        <w:tblStyle w:val="GridTable1Light-Accent1"/>
        <w:tblW w:w="4202" w:type="dxa"/>
        <w:tblLayout w:type="fixed"/>
        <w:tblLook w:val="04A0" w:firstRow="1" w:lastRow="0" w:firstColumn="1" w:lastColumn="0" w:noHBand="0" w:noVBand="1"/>
      </w:tblPr>
      <w:tblGrid>
        <w:gridCol w:w="1772"/>
        <w:gridCol w:w="2430"/>
      </w:tblGrid>
      <w:tr w:rsidR="00784F4C" w:rsidRPr="00784F4C" w14:paraId="51DA9771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63A92DEC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430" w:type="dxa"/>
          </w:tcPr>
          <w:p w14:paraId="6C539092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73144556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49F0A636" w14:textId="0A45FCAB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2,10,3</w:t>
            </w:r>
          </w:p>
        </w:tc>
        <w:tc>
          <w:tcPr>
            <w:tcW w:w="2430" w:type="dxa"/>
          </w:tcPr>
          <w:p w14:paraId="30254F7E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784F4C">
              <w:rPr>
                <w:color w:val="44546A" w:themeColor="text2"/>
                <w:lang w:val="en-US"/>
              </w:rPr>
              <w:t>25</w:t>
            </w:r>
          </w:p>
        </w:tc>
      </w:tr>
      <w:tr w:rsidR="00784F4C" w:rsidRPr="00784F4C" w14:paraId="16B69F61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6BB4EC46" w14:textId="69D67170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5,0,4,1,2</w:t>
            </w:r>
          </w:p>
        </w:tc>
        <w:tc>
          <w:tcPr>
            <w:tcW w:w="2430" w:type="dxa"/>
          </w:tcPr>
          <w:p w14:paraId="16D93956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35</w:t>
            </w:r>
          </w:p>
        </w:tc>
      </w:tr>
      <w:tr w:rsidR="00784F4C" w:rsidRPr="00784F4C" w14:paraId="4B1A8B5B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770D14D7" w14:textId="1A9EDBF3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</w:p>
        </w:tc>
        <w:tc>
          <w:tcPr>
            <w:tcW w:w="2430" w:type="dxa"/>
          </w:tcPr>
          <w:p w14:paraId="4BE57CA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</w:p>
        </w:tc>
      </w:tr>
    </w:tbl>
    <w:p w14:paraId="5460F228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Hints</w:t>
      </w:r>
    </w:p>
    <w:p w14:paraId="2636C90A" w14:textId="77777777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While we have more than one element in the array </w:t>
      </w:r>
      <w:proofErr w:type="spellStart"/>
      <w:proofErr w:type="gram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</w:t>
      </w:r>
      <w:proofErr w:type="gramEnd"/>
      <w:r w:rsidRPr="00784F4C">
        <w:rPr>
          <w:b/>
          <w:color w:val="44546A" w:themeColor="text2"/>
          <w:lang w:val="en-US"/>
        </w:rPr>
        <w:t>]</w:t>
      </w:r>
      <w:r w:rsidRPr="00784F4C">
        <w:rPr>
          <w:color w:val="44546A" w:themeColor="text2"/>
          <w:lang w:val="en-US"/>
        </w:rPr>
        <w:t>, repeat the following:</w:t>
      </w:r>
    </w:p>
    <w:p w14:paraId="1ECB5CAD" w14:textId="0B208CF5" w:rsidR="00920DA3" w:rsidRPr="00784F4C" w:rsidRDefault="00920DA3">
      <w:pPr>
        <w:numPr>
          <w:ilvl w:val="0"/>
          <w:numId w:val="2"/>
        </w:num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Allocate a new array </w:t>
      </w:r>
      <w:proofErr w:type="gramStart"/>
      <w:r w:rsidRPr="00784F4C">
        <w:rPr>
          <w:b/>
          <w:color w:val="44546A" w:themeColor="text2"/>
          <w:lang w:val="en-US"/>
        </w:rPr>
        <w:t>condensed[</w:t>
      </w:r>
      <w:proofErr w:type="gramEnd"/>
      <w:r w:rsidRPr="00784F4C">
        <w:rPr>
          <w:b/>
          <w:color w:val="44546A" w:themeColor="text2"/>
          <w:lang w:val="en-US"/>
        </w:rPr>
        <w:t>]</w:t>
      </w:r>
      <w:r w:rsidRPr="00784F4C">
        <w:rPr>
          <w:color w:val="44546A" w:themeColor="text2"/>
          <w:lang w:val="en-US"/>
        </w:rPr>
        <w:t xml:space="preserve"> of size </w:t>
      </w:r>
      <w:r w:rsidRPr="00784F4C">
        <w:rPr>
          <w:b/>
          <w:color w:val="44546A" w:themeColor="text2"/>
          <w:lang w:val="en-US"/>
        </w:rPr>
        <w:t>nums.</w:t>
      </w:r>
      <w:r w:rsidR="00260A3E" w:rsidRPr="00784F4C">
        <w:rPr>
          <w:b/>
          <w:color w:val="44546A" w:themeColor="text2"/>
          <w:lang w:val="en-US"/>
        </w:rPr>
        <w:t>l</w:t>
      </w:r>
      <w:r w:rsidRPr="00784F4C">
        <w:rPr>
          <w:b/>
          <w:color w:val="44546A" w:themeColor="text2"/>
          <w:lang w:val="en-US"/>
        </w:rPr>
        <w:t>ength-1</w:t>
      </w:r>
      <w:r w:rsidRPr="00784F4C">
        <w:rPr>
          <w:color w:val="44546A" w:themeColor="text2"/>
          <w:lang w:val="en-US"/>
        </w:rPr>
        <w:t>.</w:t>
      </w:r>
    </w:p>
    <w:p w14:paraId="7AAF1CBB" w14:textId="77777777" w:rsidR="00920DA3" w:rsidRPr="00784F4C" w:rsidRDefault="00920DA3">
      <w:pPr>
        <w:numPr>
          <w:ilvl w:val="0"/>
          <w:numId w:val="2"/>
        </w:num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Sum the numbers from </w:t>
      </w:r>
      <w:proofErr w:type="spellStart"/>
      <w:proofErr w:type="gram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</w:t>
      </w:r>
      <w:proofErr w:type="gramEnd"/>
      <w:r w:rsidRPr="00784F4C">
        <w:rPr>
          <w:b/>
          <w:color w:val="44546A" w:themeColor="text2"/>
          <w:lang w:val="en-US"/>
        </w:rPr>
        <w:t>]</w:t>
      </w:r>
      <w:r w:rsidRPr="00784F4C">
        <w:rPr>
          <w:color w:val="44546A" w:themeColor="text2"/>
          <w:lang w:val="en-US"/>
        </w:rPr>
        <w:t xml:space="preserve"> to </w:t>
      </w:r>
      <w:r w:rsidRPr="00784F4C">
        <w:rPr>
          <w:b/>
          <w:color w:val="44546A" w:themeColor="text2"/>
          <w:lang w:val="en-US"/>
        </w:rPr>
        <w:t>condensed[]</w:t>
      </w:r>
      <w:r w:rsidRPr="00784F4C">
        <w:rPr>
          <w:color w:val="44546A" w:themeColor="text2"/>
          <w:lang w:val="en-US"/>
        </w:rPr>
        <w:t>:</w:t>
      </w:r>
    </w:p>
    <w:p w14:paraId="2AEE2181" w14:textId="77777777" w:rsidR="00920DA3" w:rsidRPr="00784F4C" w:rsidRDefault="00920DA3">
      <w:pPr>
        <w:numPr>
          <w:ilvl w:val="1"/>
          <w:numId w:val="2"/>
        </w:num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condensed[</w:t>
      </w:r>
      <w:proofErr w:type="spellStart"/>
      <w:r w:rsidRPr="00784F4C">
        <w:rPr>
          <w:b/>
          <w:color w:val="44546A" w:themeColor="text2"/>
          <w:lang w:val="en-US"/>
        </w:rPr>
        <w:t>i</w:t>
      </w:r>
      <w:proofErr w:type="spellEnd"/>
      <w:r w:rsidRPr="00784F4C">
        <w:rPr>
          <w:b/>
          <w:color w:val="44546A" w:themeColor="text2"/>
          <w:lang w:val="en-US"/>
        </w:rPr>
        <w:t xml:space="preserve">] = </w:t>
      </w:r>
      <w:proofErr w:type="spell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</w:t>
      </w:r>
      <w:proofErr w:type="spellStart"/>
      <w:r w:rsidRPr="00784F4C">
        <w:rPr>
          <w:b/>
          <w:color w:val="44546A" w:themeColor="text2"/>
          <w:lang w:val="en-US"/>
        </w:rPr>
        <w:t>i</w:t>
      </w:r>
      <w:proofErr w:type="spellEnd"/>
      <w:r w:rsidRPr="00784F4C">
        <w:rPr>
          <w:b/>
          <w:color w:val="44546A" w:themeColor="text2"/>
          <w:lang w:val="en-US"/>
        </w:rPr>
        <w:t xml:space="preserve">] + </w:t>
      </w:r>
      <w:proofErr w:type="spell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[i+1]</w:t>
      </w:r>
    </w:p>
    <w:p w14:paraId="64A8DE8E" w14:textId="2069399E" w:rsidR="00920DA3" w:rsidRPr="00784F4C" w:rsidRDefault="00920DA3">
      <w:pPr>
        <w:numPr>
          <w:ilvl w:val="0"/>
          <w:numId w:val="2"/>
        </w:numPr>
        <w:rPr>
          <w:b/>
          <w:color w:val="44546A" w:themeColor="text2"/>
          <w:lang w:val="en-US"/>
        </w:rPr>
      </w:pPr>
      <w:proofErr w:type="spellStart"/>
      <w:proofErr w:type="gram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</w:t>
      </w:r>
      <w:proofErr w:type="gramEnd"/>
      <w:r w:rsidRPr="00784F4C">
        <w:rPr>
          <w:b/>
          <w:color w:val="44546A" w:themeColor="text2"/>
          <w:lang w:val="en-US"/>
        </w:rPr>
        <w:t>] = condensed[]</w:t>
      </w:r>
    </w:p>
    <w:p w14:paraId="779F1393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9" w:name="_Toc145349112"/>
      <w:r w:rsidRPr="00784F4C">
        <w:rPr>
          <w:color w:val="44546A" w:themeColor="text2"/>
          <w:lang w:val="en"/>
        </w:rPr>
        <w:t>Print every N-</w:t>
      </w:r>
      <w:proofErr w:type="spellStart"/>
      <w:r w:rsidRPr="00784F4C">
        <w:rPr>
          <w:color w:val="44546A" w:themeColor="text2"/>
          <w:lang w:val="en"/>
        </w:rPr>
        <w:t>th</w:t>
      </w:r>
      <w:proofErr w:type="spellEnd"/>
      <w:r w:rsidRPr="00784F4C">
        <w:rPr>
          <w:color w:val="44546A" w:themeColor="text2"/>
          <w:lang w:val="en"/>
        </w:rPr>
        <w:t xml:space="preserve"> Element from an Array</w:t>
      </w:r>
      <w:bookmarkEnd w:id="9"/>
      <w:r w:rsidRPr="00784F4C">
        <w:rPr>
          <w:color w:val="44546A" w:themeColor="text2"/>
          <w:lang w:val="en"/>
        </w:rPr>
        <w:t xml:space="preserve"> </w:t>
      </w:r>
    </w:p>
    <w:p w14:paraId="2CBEE949" w14:textId="4A8FA682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</w:t>
      </w:r>
      <w:r w:rsidR="000C0050" w:rsidRPr="00784F4C">
        <w:rPr>
          <w:rFonts w:eastAsiaTheme="minorEastAsia"/>
          <w:color w:val="44546A" w:themeColor="text2"/>
          <w:sz w:val="21"/>
          <w:szCs w:val="21"/>
          <w:lang w:val="en-US"/>
        </w:rPr>
        <w:t>a 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</w:t>
      </w:r>
      <w:r w:rsidR="00260A3E" w:rsidRPr="00784F4C">
        <w:rPr>
          <w:rFonts w:eastAsiaTheme="minorEastAsia"/>
          <w:color w:val="44546A" w:themeColor="text2"/>
          <w:sz w:val="21"/>
          <w:szCs w:val="21"/>
          <w:lang w:val="en-US"/>
        </w:rPr>
        <w:t>collects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every element of an array</w:t>
      </w:r>
      <w:r w:rsidR="00260A3E"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on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 given step.</w:t>
      </w:r>
    </w:p>
    <w:p w14:paraId="33086B2A" w14:textId="35590DE2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strings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 - the step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6503F556" w14:textId="37A2655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collections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are every element on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N-</w:t>
      </w:r>
      <w:proofErr w:type="spellStart"/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th</w:t>
      </w:r>
      <w:proofErr w:type="spellEnd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step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starting from the first one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, until you reach the end of the array. Then, print </w:t>
      </w:r>
      <w:r w:rsidRPr="00784F4C">
        <w:rPr>
          <w:rFonts w:eastAsiaTheme="minorEastAsia"/>
          <w:color w:val="44546A" w:themeColor="text2"/>
          <w:sz w:val="21"/>
          <w:szCs w:val="21"/>
          <w:lang w:val="en-GB"/>
        </w:rPr>
        <w:t>elements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in a row, separated by single space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63E7BE3B" w14:textId="77777777" w:rsidR="00920DA3" w:rsidRPr="00784F4C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8415" w:type="dxa"/>
        <w:tblLayout w:type="fixed"/>
        <w:tblLook w:val="04A0" w:firstRow="1" w:lastRow="0" w:firstColumn="1" w:lastColumn="0" w:noHBand="0" w:noVBand="1"/>
      </w:tblPr>
      <w:tblGrid>
        <w:gridCol w:w="5155"/>
        <w:gridCol w:w="3260"/>
      </w:tblGrid>
      <w:tr w:rsidR="00784F4C" w:rsidRPr="00784F4C" w14:paraId="041BFA6B" w14:textId="77777777" w:rsidTr="000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4C79BD0B" w14:textId="7777777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3258" w:type="dxa"/>
            <w:hideMark/>
          </w:tcPr>
          <w:p w14:paraId="75562024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0784FC64" w14:textId="77777777" w:rsidTr="000C005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5DBD4B7C" w14:textId="6E7FAC35" w:rsidR="004467B4" w:rsidRPr="00784F4C" w:rsidRDefault="00920DA3" w:rsidP="00920DA3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lastRenderedPageBreak/>
              <w:t>5,15,31,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4,20</w:t>
            </w:r>
          </w:p>
          <w:p w14:paraId="40629FBB" w14:textId="5B68C793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</w:t>
            </w:r>
          </w:p>
        </w:tc>
        <w:tc>
          <w:tcPr>
            <w:tcW w:w="3258" w:type="dxa"/>
            <w:hideMark/>
          </w:tcPr>
          <w:p w14:paraId="2296A001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5 31 20</w:t>
            </w:r>
          </w:p>
        </w:tc>
      </w:tr>
      <w:tr w:rsidR="00784F4C" w:rsidRPr="00784F4C" w14:paraId="4F4DBBB1" w14:textId="77777777" w:rsidTr="000C00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1BCF774C" w14:textId="77777777" w:rsidR="004467B4" w:rsidRPr="00784F4C" w:rsidRDefault="00920DA3" w:rsidP="00920DA3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dsa,asd,demo,tes</w:t>
            </w:r>
            <w:r w:rsidR="004467B4"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t</w:t>
            </w:r>
          </w:p>
          <w:p w14:paraId="13D33A62" w14:textId="6AAD778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</w:t>
            </w:r>
          </w:p>
        </w:tc>
        <w:tc>
          <w:tcPr>
            <w:tcW w:w="3258" w:type="dxa"/>
            <w:hideMark/>
          </w:tcPr>
          <w:p w14:paraId="297381F7" w14:textId="331FB4F2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dsa demo</w:t>
            </w:r>
          </w:p>
        </w:tc>
      </w:tr>
      <w:tr w:rsidR="00784F4C" w:rsidRPr="00784F4C" w14:paraId="6C42A37E" w14:textId="77777777" w:rsidTr="000C005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37700A55" w14:textId="77777777" w:rsidR="004467B4" w:rsidRPr="00784F4C" w:rsidRDefault="00920DA3" w:rsidP="00920DA3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1,2,3,4,5</w:t>
            </w:r>
          </w:p>
          <w:p w14:paraId="742662C5" w14:textId="715FDB8D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6</w:t>
            </w:r>
          </w:p>
        </w:tc>
        <w:tc>
          <w:tcPr>
            <w:tcW w:w="3258" w:type="dxa"/>
            <w:hideMark/>
          </w:tcPr>
          <w:p w14:paraId="7FA807DD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</w:t>
            </w:r>
          </w:p>
        </w:tc>
      </w:tr>
    </w:tbl>
    <w:p w14:paraId="5386FC81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0" w:name="_Toc145349113"/>
      <w:r w:rsidRPr="00784F4C">
        <w:rPr>
          <w:color w:val="44546A" w:themeColor="text2"/>
          <w:lang w:val="en"/>
        </w:rPr>
        <w:t>Add and Remove Elements from Array</w:t>
      </w:r>
      <w:bookmarkEnd w:id="10"/>
    </w:p>
    <w:p w14:paraId="7C91B1B5" w14:textId="3426EA4D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="000C0050" w:rsidRPr="00784F4C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adds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removes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numbers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to/from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 array. You will receive a command which can either be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add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 or 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remove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". </w:t>
      </w:r>
    </w:p>
    <w:p w14:paraId="7C5B6C94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initial number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1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Each input command should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increase that number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, regardless of what it is.</w:t>
      </w:r>
    </w:p>
    <w:p w14:paraId="5A616579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Upon receiving an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add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" 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command you should add the current number to your array.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br/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Upon receiving the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remove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" 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command you should remove the last entered number, currently existent in the array.</w:t>
      </w:r>
    </w:p>
    <w:p w14:paraId="657EA899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array</w:t>
      </w:r>
      <w:proofErr w:type="gramEnd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strings. Each element holds a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command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. </w:t>
      </w:r>
    </w:p>
    <w:p w14:paraId="4716E706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Print elements in a row, separated by single space. In case of an empty array, just print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Empty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".</w:t>
      </w:r>
    </w:p>
    <w:p w14:paraId="54A9AB2B" w14:textId="77777777" w:rsidR="00920DA3" w:rsidRPr="00784F4C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8145" w:type="dxa"/>
        <w:tblLayout w:type="fixed"/>
        <w:tblLook w:val="04A0" w:firstRow="1" w:lastRow="0" w:firstColumn="1" w:lastColumn="0" w:noHBand="0" w:noVBand="1"/>
      </w:tblPr>
      <w:tblGrid>
        <w:gridCol w:w="5155"/>
        <w:gridCol w:w="2990"/>
      </w:tblGrid>
      <w:tr w:rsidR="00784F4C" w:rsidRPr="00784F4C" w14:paraId="42D11B1A" w14:textId="77777777" w:rsidTr="000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0C18703C" w14:textId="7777777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2988" w:type="dxa"/>
            <w:hideMark/>
          </w:tcPr>
          <w:p w14:paraId="20965895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171B4C0C" w14:textId="77777777" w:rsidTr="000C005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6B099F84" w14:textId="6644A298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add,add,add,add</w:t>
            </w:r>
          </w:p>
        </w:tc>
        <w:tc>
          <w:tcPr>
            <w:tcW w:w="2988" w:type="dxa"/>
            <w:hideMark/>
          </w:tcPr>
          <w:p w14:paraId="6B397A72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1 2 3 4</w:t>
            </w:r>
          </w:p>
        </w:tc>
      </w:tr>
      <w:tr w:rsidR="00784F4C" w:rsidRPr="00784F4C" w14:paraId="3276D0F6" w14:textId="77777777" w:rsidTr="000C00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0D4119BE" w14:textId="2BED2C4A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add,add,remove,add,add</w:t>
            </w:r>
          </w:p>
        </w:tc>
        <w:tc>
          <w:tcPr>
            <w:tcW w:w="2988" w:type="dxa"/>
            <w:hideMark/>
          </w:tcPr>
          <w:p w14:paraId="1585360A" w14:textId="4F195769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1 </w:t>
            </w:r>
            <w:r w:rsidR="000C0050"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3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 </w:t>
            </w:r>
            <w:r w:rsidR="000C0050"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4</w:t>
            </w:r>
          </w:p>
        </w:tc>
      </w:tr>
      <w:tr w:rsidR="00784F4C" w:rsidRPr="00784F4C" w14:paraId="495890BE" w14:textId="77777777" w:rsidTr="000C00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133B311B" w14:textId="6EC0E0A2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remove,remove,remove</w:t>
            </w:r>
          </w:p>
        </w:tc>
        <w:tc>
          <w:tcPr>
            <w:tcW w:w="2988" w:type="dxa"/>
            <w:hideMark/>
          </w:tcPr>
          <w:p w14:paraId="60D79413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Empty</w:t>
            </w:r>
          </w:p>
        </w:tc>
      </w:tr>
    </w:tbl>
    <w:p w14:paraId="65B59BD1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1" w:name="_Toc145349114"/>
      <w:r w:rsidRPr="00784F4C">
        <w:rPr>
          <w:color w:val="44546A" w:themeColor="text2"/>
          <w:lang w:val="en"/>
        </w:rPr>
        <w:t>Rotate Array</w:t>
      </w:r>
      <w:bookmarkEnd w:id="11"/>
    </w:p>
    <w:p w14:paraId="0327961E" w14:textId="58E9907F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array should be rotated to the right side, meaning that the last element should become the first, upon rotation. </w:t>
      </w:r>
    </w:p>
    <w:p w14:paraId="20B6B3AC" w14:textId="68522773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You receive an array of strings and count of rotation you need to perform.</w:t>
      </w:r>
    </w:p>
    <w:p w14:paraId="1C179EDD" w14:textId="61EF0079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the resulting array after the rotations. The elements should be printed on one line, separated by a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single space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51363271" w14:textId="77777777" w:rsidR="00920DA3" w:rsidRPr="00784F4C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W w:w="103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23"/>
        <w:gridCol w:w="4572"/>
      </w:tblGrid>
      <w:tr w:rsidR="00784F4C" w:rsidRPr="00784F4C" w14:paraId="775B6C02" w14:textId="77777777" w:rsidTr="00920DA3">
        <w:trPr>
          <w:trHeight w:val="250"/>
        </w:trPr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9EEB2" w14:textId="77777777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b/>
                <w:bCs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6EDBD" w14:textId="77777777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b/>
                <w:bCs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4F43E915" w14:textId="77777777" w:rsidTr="00920DA3">
        <w:trPr>
          <w:trHeight w:val="270"/>
        </w:trPr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142F7" w14:textId="6E341D5F" w:rsidR="004467B4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lastRenderedPageBreak/>
              <w:t xml:space="preserve">1,2,3,4 </w:t>
            </w:r>
          </w:p>
          <w:p w14:paraId="094B8EC7" w14:textId="78769F7C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11A1F" w14:textId="77777777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3 4 1 2</w:t>
            </w:r>
          </w:p>
        </w:tc>
      </w:tr>
      <w:tr w:rsidR="00784F4C" w:rsidRPr="00784F4C" w14:paraId="0665BB91" w14:textId="77777777" w:rsidTr="00920DA3">
        <w:trPr>
          <w:trHeight w:val="530"/>
        </w:trPr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F7E1F" w14:textId="14951D1E" w:rsidR="004467B4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Banana,Orange,Coconut,Apple</w:t>
            </w:r>
          </w:p>
          <w:p w14:paraId="7B51B1F4" w14:textId="6C0305B9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15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4C9FE" w14:textId="77777777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Orange Coconut Apple Banana</w:t>
            </w:r>
          </w:p>
        </w:tc>
      </w:tr>
    </w:tbl>
    <w:p w14:paraId="4E7602C4" w14:textId="29810D69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2" w:name="_Toc145349115"/>
      <w:r w:rsidRPr="00784F4C">
        <w:rPr>
          <w:color w:val="44546A" w:themeColor="text2"/>
          <w:lang w:val="en"/>
        </w:rPr>
        <w:t>Extract a Non-Decreasing Subsequence from an Array</w:t>
      </w:r>
      <w:bookmarkEnd w:id="12"/>
    </w:p>
    <w:p w14:paraId="2054E8A1" w14:textId="63DB8620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Extracts only those numbers that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form a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non-decreasing subsequence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Start from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first element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continue to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the end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given array of numbers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Any number which is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 xml:space="preserve">LESS THAN 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current biggest one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it-IT"/>
        </w:rPr>
        <w:t>ignored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, alternatively if it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’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s equal or higher than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current biggest one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you set it as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current biggest one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you continue to the next number. </w:t>
      </w:r>
    </w:p>
    <w:p w14:paraId="746D30A4" w14:textId="3252E269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an array of numbers.</w:t>
      </w:r>
    </w:p>
    <w:p w14:paraId="1BF000B6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single space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615806C7" w14:textId="77777777" w:rsidR="00920DA3" w:rsidRPr="00784F4C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8865" w:type="dxa"/>
        <w:tblLayout w:type="fixed"/>
        <w:tblLook w:val="04A0" w:firstRow="1" w:lastRow="0" w:firstColumn="1" w:lastColumn="0" w:noHBand="0" w:noVBand="1"/>
      </w:tblPr>
      <w:tblGrid>
        <w:gridCol w:w="5154"/>
        <w:gridCol w:w="3711"/>
      </w:tblGrid>
      <w:tr w:rsidR="00784F4C" w:rsidRPr="00784F4C" w14:paraId="14A2FF42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0908F722" w14:textId="7777777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3708" w:type="dxa"/>
            <w:hideMark/>
          </w:tcPr>
          <w:p w14:paraId="37FD89FA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12720347" w14:textId="77777777" w:rsidTr="001D0C2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4C274CBC" w14:textId="13CCDE14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1, 3, 8, 4, 10, 12, 3, 2, 24</w:t>
            </w:r>
          </w:p>
        </w:tc>
        <w:tc>
          <w:tcPr>
            <w:tcW w:w="3708" w:type="dxa"/>
            <w:hideMark/>
          </w:tcPr>
          <w:p w14:paraId="1AB7A642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1 3 8 10 12 24</w:t>
            </w:r>
          </w:p>
        </w:tc>
      </w:tr>
      <w:tr w:rsidR="00784F4C" w:rsidRPr="00784F4C" w14:paraId="5CEA0791" w14:textId="77777777" w:rsidTr="001D0C2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3AF47157" w14:textId="64BB7B50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1, 2, 3, 4</w:t>
            </w:r>
          </w:p>
        </w:tc>
        <w:tc>
          <w:tcPr>
            <w:tcW w:w="3708" w:type="dxa"/>
            <w:hideMark/>
          </w:tcPr>
          <w:p w14:paraId="4EACF96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1 2 3 4</w:t>
            </w:r>
          </w:p>
        </w:tc>
      </w:tr>
      <w:tr w:rsidR="00784F4C" w:rsidRPr="00784F4C" w14:paraId="02E76E0D" w14:textId="77777777" w:rsidTr="001D0C2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19312344" w14:textId="6CE5757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20, 3, 2, 15, 6, 1</w:t>
            </w:r>
          </w:p>
        </w:tc>
        <w:tc>
          <w:tcPr>
            <w:tcW w:w="3708" w:type="dxa"/>
            <w:hideMark/>
          </w:tcPr>
          <w:p w14:paraId="0D22962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20</w:t>
            </w:r>
          </w:p>
        </w:tc>
      </w:tr>
    </w:tbl>
    <w:p w14:paraId="440C5436" w14:textId="0B061F5B" w:rsidR="00434B11" w:rsidRPr="00784F4C" w:rsidRDefault="00434B11" w:rsidP="00434B11">
      <w:pPr>
        <w:rPr>
          <w:rFonts w:eastAsiaTheme="minorEastAsia"/>
          <w:color w:val="44546A" w:themeColor="text2"/>
          <w:sz w:val="21"/>
          <w:szCs w:val="21"/>
        </w:rPr>
      </w:pPr>
    </w:p>
    <w:p w14:paraId="18907750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3" w:name="_Toc145349116"/>
      <w:r w:rsidRPr="00784F4C">
        <w:rPr>
          <w:color w:val="44546A" w:themeColor="text2"/>
          <w:lang w:val="en"/>
        </w:rPr>
        <w:t>Negative / Positive Numbers</w:t>
      </w:r>
      <w:bookmarkEnd w:id="13"/>
    </w:p>
    <w:p w14:paraId="793DF62D" w14:textId="2A81FCEC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</w:t>
      </w:r>
      <w:r w:rsidR="000C0050" w:rsidRPr="00784F4C">
        <w:rPr>
          <w:rFonts w:eastAsiaTheme="minorEastAsia"/>
          <w:color w:val="44546A" w:themeColor="text2"/>
          <w:sz w:val="21"/>
          <w:szCs w:val="21"/>
          <w:lang w:val="en-US"/>
        </w:rPr>
        <w:t>a 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processes the elements in an array one by one and produces a new array. Prepend each negative element at the front of the result and append each positive (or 0) element at the end of the result.</w:t>
      </w:r>
    </w:p>
    <w:p w14:paraId="03792218" w14:textId="74561564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="000C0050" w:rsidRPr="00784F4C">
        <w:rPr>
          <w:rFonts w:eastAsiaTheme="minorEastAsia"/>
          <w:color w:val="44546A" w:themeColor="text2"/>
          <w:sz w:val="21"/>
          <w:szCs w:val="21"/>
          <w:lang w:val="en-US"/>
        </w:rPr>
        <w:t>an array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number elements.</w:t>
      </w:r>
    </w:p>
    <w:tbl>
      <w:tblPr>
        <w:tblStyle w:val="GridTable1Light-Accent1"/>
        <w:tblW w:w="7170" w:type="dxa"/>
        <w:tblLayout w:type="fixed"/>
        <w:tblLook w:val="04A0" w:firstRow="1" w:lastRow="0" w:firstColumn="1" w:lastColumn="0" w:noHBand="0" w:noVBand="1"/>
      </w:tblPr>
      <w:tblGrid>
        <w:gridCol w:w="1904"/>
        <w:gridCol w:w="1276"/>
        <w:gridCol w:w="481"/>
        <w:gridCol w:w="2159"/>
        <w:gridCol w:w="1350"/>
      </w:tblGrid>
      <w:tr w:rsidR="00784F4C" w:rsidRPr="00784F4C" w14:paraId="09937250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hideMark/>
          </w:tcPr>
          <w:p w14:paraId="591D96C2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276" w:type="dxa"/>
            <w:hideMark/>
          </w:tcPr>
          <w:p w14:paraId="5F2D787A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81" w:type="dxa"/>
            <w:vMerge w:val="restart"/>
          </w:tcPr>
          <w:p w14:paraId="6E73BEA7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160" w:type="dxa"/>
            <w:hideMark/>
          </w:tcPr>
          <w:p w14:paraId="696600CE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350" w:type="dxa"/>
            <w:hideMark/>
          </w:tcPr>
          <w:p w14:paraId="0939CDA9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678FEADB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hideMark/>
          </w:tcPr>
          <w:p w14:paraId="78951717" w14:textId="3922CCF9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7, -2, 8, 9</w:t>
            </w:r>
          </w:p>
        </w:tc>
        <w:tc>
          <w:tcPr>
            <w:tcW w:w="1276" w:type="dxa"/>
            <w:hideMark/>
          </w:tcPr>
          <w:p w14:paraId="0AA3B7C2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-2</w:t>
            </w:r>
          </w:p>
          <w:p w14:paraId="45CD3E41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</w:t>
            </w:r>
          </w:p>
          <w:p w14:paraId="6DDA26F7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8</w:t>
            </w:r>
          </w:p>
          <w:p w14:paraId="6515CC63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9</w:t>
            </w:r>
          </w:p>
        </w:tc>
        <w:tc>
          <w:tcPr>
            <w:tcW w:w="481" w:type="dxa"/>
            <w:vMerge/>
            <w:hideMark/>
          </w:tcPr>
          <w:p w14:paraId="104ED925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160" w:type="dxa"/>
            <w:hideMark/>
          </w:tcPr>
          <w:p w14:paraId="3BED187D" w14:textId="2CAFE37C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3, -2, 0, -1</w:t>
            </w:r>
          </w:p>
        </w:tc>
        <w:tc>
          <w:tcPr>
            <w:tcW w:w="1350" w:type="dxa"/>
            <w:hideMark/>
          </w:tcPr>
          <w:p w14:paraId="11D14828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-1</w:t>
            </w:r>
          </w:p>
          <w:p w14:paraId="24C9EAB8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-2</w:t>
            </w:r>
          </w:p>
          <w:p w14:paraId="713E538E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</w:t>
            </w:r>
          </w:p>
          <w:p w14:paraId="7F18700F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0</w:t>
            </w:r>
          </w:p>
        </w:tc>
      </w:tr>
    </w:tbl>
    <w:p w14:paraId="292D93F8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4" w:name="_Toc145349117"/>
      <w:r w:rsidRPr="00784F4C">
        <w:rPr>
          <w:color w:val="44546A" w:themeColor="text2"/>
          <w:lang w:val="en"/>
        </w:rPr>
        <w:lastRenderedPageBreak/>
        <w:t>First and Last K Numbers</w:t>
      </w:r>
      <w:bookmarkEnd w:id="14"/>
    </w:p>
    <w:p w14:paraId="54925893" w14:textId="76291DDD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prints the first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the last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 from an array of numbers.</w:t>
      </w:r>
    </w:p>
    <w:p w14:paraId="0D5CE42F" w14:textId="15A8A11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>an array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number elements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3FAA9E50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printed on the console on two lines. On the first line print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first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elements, separated by space. On the second line print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last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elements, separated by space.</w:t>
      </w:r>
    </w:p>
    <w:p w14:paraId="0F884898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6900" w:type="dxa"/>
        <w:tblLayout w:type="fixed"/>
        <w:tblLook w:val="04A0" w:firstRow="1" w:lastRow="0" w:firstColumn="1" w:lastColumn="0" w:noHBand="0" w:noVBand="1"/>
      </w:tblPr>
      <w:tblGrid>
        <w:gridCol w:w="1411"/>
        <w:gridCol w:w="1350"/>
        <w:gridCol w:w="450"/>
        <w:gridCol w:w="2069"/>
        <w:gridCol w:w="1620"/>
      </w:tblGrid>
      <w:tr w:rsidR="00784F4C" w:rsidRPr="00784F4C" w14:paraId="1D91131B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7A55A769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350" w:type="dxa"/>
            <w:hideMark/>
          </w:tcPr>
          <w:p w14:paraId="43047030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50" w:type="dxa"/>
            <w:vMerge w:val="restart"/>
          </w:tcPr>
          <w:p w14:paraId="1C50C3D2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617515B8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620" w:type="dxa"/>
            <w:hideMark/>
          </w:tcPr>
          <w:p w14:paraId="63CF2A27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6C014726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5836A59B" w14:textId="77777777" w:rsidR="004467B4" w:rsidRPr="00784F4C" w:rsidRDefault="00260A3E" w:rsidP="00260A3E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2</w:t>
            </w:r>
          </w:p>
          <w:p w14:paraId="6196ACBA" w14:textId="0870EDE2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7, 8, 9</w:t>
            </w:r>
          </w:p>
        </w:tc>
        <w:tc>
          <w:tcPr>
            <w:tcW w:w="1350" w:type="dxa"/>
            <w:hideMark/>
          </w:tcPr>
          <w:p w14:paraId="6C6D4511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7 8</w:t>
            </w:r>
          </w:p>
          <w:p w14:paraId="36FF93CA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8 9</w:t>
            </w:r>
          </w:p>
        </w:tc>
        <w:tc>
          <w:tcPr>
            <w:tcW w:w="450" w:type="dxa"/>
            <w:vMerge/>
            <w:hideMark/>
          </w:tcPr>
          <w:p w14:paraId="05D5748B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3871B49E" w14:textId="77777777" w:rsidR="004467B4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b/>
                <w:color w:val="44546A" w:themeColor="text2"/>
                <w:sz w:val="21"/>
                <w:szCs w:val="21"/>
                <w:lang w:val="en-US"/>
              </w:rPr>
              <w:t>3</w:t>
            </w:r>
          </w:p>
          <w:p w14:paraId="68E4A8E6" w14:textId="491F16E1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6, 7, 8, 9</w:t>
            </w:r>
          </w:p>
        </w:tc>
        <w:tc>
          <w:tcPr>
            <w:tcW w:w="1620" w:type="dxa"/>
            <w:hideMark/>
          </w:tcPr>
          <w:p w14:paraId="2730666F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6 7 8</w:t>
            </w:r>
          </w:p>
          <w:p w14:paraId="06D672DD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7 8 9</w:t>
            </w:r>
          </w:p>
        </w:tc>
      </w:tr>
    </w:tbl>
    <w:p w14:paraId="3A4E41EB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67439675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5" w:name="_Toc145349118"/>
      <w:r w:rsidRPr="00784F4C">
        <w:rPr>
          <w:color w:val="44546A" w:themeColor="text2"/>
          <w:lang w:val="en"/>
        </w:rPr>
        <w:t>Last K Numbers Sequence</w:t>
      </w:r>
      <w:bookmarkEnd w:id="15"/>
    </w:p>
    <w:p w14:paraId="26EFE84A" w14:textId="2B5438D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You are given two integers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Write a 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generates and prints the following sequence:</w:t>
      </w:r>
    </w:p>
    <w:p w14:paraId="5CAF13EE" w14:textId="77777777" w:rsidR="00260A3E" w:rsidRPr="00784F4C" w:rsidRDefault="00260A3E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first element is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1</w:t>
      </w:r>
      <w:proofErr w:type="gramEnd"/>
    </w:p>
    <w:p w14:paraId="439C8261" w14:textId="77777777" w:rsidR="00260A3E" w:rsidRPr="00784F4C" w:rsidRDefault="00260A3E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Every following element equals the sum of the previous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elements</w:t>
      </w:r>
      <w:proofErr w:type="gramEnd"/>
    </w:p>
    <w:p w14:paraId="664292CF" w14:textId="77777777" w:rsidR="00260A3E" w:rsidRPr="00784F4C" w:rsidRDefault="00260A3E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length of the sequence is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elements</w:t>
      </w:r>
      <w:proofErr w:type="gramEnd"/>
    </w:p>
    <w:p w14:paraId="23070BA8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ab/>
      </w:r>
    </w:p>
    <w:p w14:paraId="6056FA8E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two number arguments. The first element represents the number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, and the second – the number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03D70137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printed on the console on a single line, separated by space.</w:t>
      </w:r>
    </w:p>
    <w:p w14:paraId="6A565679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7620" w:type="dxa"/>
        <w:tblLayout w:type="fixed"/>
        <w:tblLook w:val="04A0" w:firstRow="1" w:lastRow="0" w:firstColumn="1" w:lastColumn="0" w:noHBand="0" w:noVBand="1"/>
      </w:tblPr>
      <w:tblGrid>
        <w:gridCol w:w="1337"/>
        <w:gridCol w:w="1701"/>
        <w:gridCol w:w="263"/>
        <w:gridCol w:w="1710"/>
        <w:gridCol w:w="2609"/>
      </w:tblGrid>
      <w:tr w:rsidR="00784F4C" w:rsidRPr="00784F4C" w14:paraId="0CBB7C3E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14:paraId="0D404257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701" w:type="dxa"/>
            <w:hideMark/>
          </w:tcPr>
          <w:p w14:paraId="753DCA09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263" w:type="dxa"/>
            <w:vMerge w:val="restart"/>
          </w:tcPr>
          <w:p w14:paraId="5E7CB194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</w:rPr>
            </w:pPr>
          </w:p>
        </w:tc>
        <w:tc>
          <w:tcPr>
            <w:tcW w:w="1710" w:type="dxa"/>
            <w:hideMark/>
          </w:tcPr>
          <w:p w14:paraId="70B573C6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2610" w:type="dxa"/>
            <w:hideMark/>
          </w:tcPr>
          <w:p w14:paraId="7C275A2D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53DFF104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14:paraId="3D6861C7" w14:textId="77777777" w:rsidR="004467B4" w:rsidRPr="00784F4C" w:rsidRDefault="00260A3E" w:rsidP="00260A3E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6</w:t>
            </w:r>
          </w:p>
          <w:p w14:paraId="0F9A0ECC" w14:textId="21B1CF3F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</w:t>
            </w:r>
          </w:p>
        </w:tc>
        <w:tc>
          <w:tcPr>
            <w:tcW w:w="1701" w:type="dxa"/>
            <w:hideMark/>
          </w:tcPr>
          <w:p w14:paraId="24366B66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1 1 2 4 7 13</w:t>
            </w:r>
          </w:p>
        </w:tc>
        <w:tc>
          <w:tcPr>
            <w:tcW w:w="263" w:type="dxa"/>
            <w:vMerge/>
            <w:hideMark/>
          </w:tcPr>
          <w:p w14:paraId="56C2DFE0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</w:rPr>
            </w:pPr>
          </w:p>
        </w:tc>
        <w:tc>
          <w:tcPr>
            <w:tcW w:w="1710" w:type="dxa"/>
            <w:hideMark/>
          </w:tcPr>
          <w:p w14:paraId="4203CB85" w14:textId="77777777" w:rsidR="004467B4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8</w:t>
            </w:r>
          </w:p>
          <w:p w14:paraId="0D137A95" w14:textId="37D6AEFC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2</w:t>
            </w:r>
          </w:p>
        </w:tc>
        <w:tc>
          <w:tcPr>
            <w:tcW w:w="2610" w:type="dxa"/>
            <w:hideMark/>
          </w:tcPr>
          <w:p w14:paraId="3F525050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1 1 2 3 5 8 13 21</w:t>
            </w:r>
          </w:p>
        </w:tc>
      </w:tr>
    </w:tbl>
    <w:p w14:paraId="4794817C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6" w:name="_Toc145349119"/>
      <w:r w:rsidRPr="00784F4C">
        <w:rPr>
          <w:color w:val="44546A" w:themeColor="text2"/>
          <w:lang w:val="en"/>
        </w:rPr>
        <w:t>Process Odd Numbers</w:t>
      </w:r>
      <w:bookmarkEnd w:id="16"/>
    </w:p>
    <w:p w14:paraId="2738552E" w14:textId="69A07E11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You are given an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numbers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Write a program that prints the elements at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odd positions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from the array,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doubled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in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reverse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order.</w:t>
      </w:r>
    </w:p>
    <w:p w14:paraId="5E9FE82D" w14:textId="255D5CC9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an array of number elements.</w:t>
      </w:r>
    </w:p>
    <w:tbl>
      <w:tblPr>
        <w:tblStyle w:val="GridTable1Light-Accent1"/>
        <w:tblW w:w="8430" w:type="dxa"/>
        <w:tblLayout w:type="fixed"/>
        <w:tblLook w:val="04A0" w:firstRow="1" w:lastRow="0" w:firstColumn="1" w:lastColumn="0" w:noHBand="0" w:noVBand="1"/>
      </w:tblPr>
      <w:tblGrid>
        <w:gridCol w:w="2191"/>
        <w:gridCol w:w="1314"/>
        <w:gridCol w:w="249"/>
        <w:gridCol w:w="2881"/>
        <w:gridCol w:w="1795"/>
      </w:tblGrid>
      <w:tr w:rsidR="00784F4C" w:rsidRPr="00784F4C" w14:paraId="58223577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379AE9C7" w14:textId="77777777" w:rsidR="00260A3E" w:rsidRPr="00784F4C" w:rsidRDefault="00260A3E" w:rsidP="00260A3E">
            <w:pPr>
              <w:spacing w:after="160" w:line="259" w:lineRule="auto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314" w:type="dxa"/>
            <w:hideMark/>
          </w:tcPr>
          <w:p w14:paraId="4D07528E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249" w:type="dxa"/>
            <w:vMerge w:val="restart"/>
          </w:tcPr>
          <w:p w14:paraId="2CF6F491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881" w:type="dxa"/>
            <w:hideMark/>
          </w:tcPr>
          <w:p w14:paraId="1911367F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795" w:type="dxa"/>
            <w:hideMark/>
          </w:tcPr>
          <w:p w14:paraId="4464551E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49A689E7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336A00B4" w14:textId="74DF4CB1" w:rsidR="00260A3E" w:rsidRPr="00784F4C" w:rsidRDefault="00260A3E" w:rsidP="00260A3E">
            <w:pPr>
              <w:spacing w:after="160" w:line="259" w:lineRule="auto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10, 15, 20, 25</w:t>
            </w:r>
          </w:p>
        </w:tc>
        <w:tc>
          <w:tcPr>
            <w:tcW w:w="1314" w:type="dxa"/>
            <w:hideMark/>
          </w:tcPr>
          <w:p w14:paraId="04A9D781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50 30</w:t>
            </w:r>
          </w:p>
        </w:tc>
        <w:tc>
          <w:tcPr>
            <w:tcW w:w="249" w:type="dxa"/>
            <w:vMerge/>
            <w:hideMark/>
          </w:tcPr>
          <w:p w14:paraId="02BD28BD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881" w:type="dxa"/>
            <w:hideMark/>
          </w:tcPr>
          <w:p w14:paraId="2DD088F8" w14:textId="291EFCFE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3, 0, 10, 4, 7, 3</w:t>
            </w:r>
          </w:p>
        </w:tc>
        <w:tc>
          <w:tcPr>
            <w:tcW w:w="1795" w:type="dxa"/>
            <w:hideMark/>
          </w:tcPr>
          <w:p w14:paraId="34234F50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6 8 0</w:t>
            </w:r>
          </w:p>
        </w:tc>
      </w:tr>
    </w:tbl>
    <w:p w14:paraId="3BA7C65B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7" w:name="_Toc145349120"/>
      <w:r w:rsidRPr="00784F4C">
        <w:rPr>
          <w:color w:val="44546A" w:themeColor="text2"/>
          <w:lang w:val="en"/>
        </w:rPr>
        <w:lastRenderedPageBreak/>
        <w:t>Smallest Two Numbers</w:t>
      </w:r>
      <w:bookmarkEnd w:id="17"/>
    </w:p>
    <w:p w14:paraId="2E7166B4" w14:textId="6B147BF5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prints 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two smallest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 from an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numbers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4F7DD278" w14:textId="7F248FA9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an array of number elements.</w:t>
      </w:r>
    </w:p>
    <w:p w14:paraId="29001F96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printed on the console on a single line, separated by space.</w:t>
      </w:r>
    </w:p>
    <w:p w14:paraId="04C876BE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7890" w:type="dxa"/>
        <w:tblLayout w:type="fixed"/>
        <w:tblLook w:val="04A0" w:firstRow="1" w:lastRow="0" w:firstColumn="1" w:lastColumn="0" w:noHBand="0" w:noVBand="1"/>
      </w:tblPr>
      <w:tblGrid>
        <w:gridCol w:w="2046"/>
        <w:gridCol w:w="1279"/>
        <w:gridCol w:w="426"/>
        <w:gridCol w:w="2969"/>
        <w:gridCol w:w="1170"/>
      </w:tblGrid>
      <w:tr w:rsidR="00784F4C" w:rsidRPr="00784F4C" w14:paraId="55455C5B" w14:textId="77777777" w:rsidTr="00260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hideMark/>
          </w:tcPr>
          <w:p w14:paraId="198001CF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279" w:type="dxa"/>
            <w:hideMark/>
          </w:tcPr>
          <w:p w14:paraId="5ED2312C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26" w:type="dxa"/>
            <w:vMerge w:val="restart"/>
          </w:tcPr>
          <w:p w14:paraId="40B5500F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969" w:type="dxa"/>
            <w:hideMark/>
          </w:tcPr>
          <w:p w14:paraId="06CD1895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170" w:type="dxa"/>
            <w:hideMark/>
          </w:tcPr>
          <w:p w14:paraId="0534CA66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67B5FF0C" w14:textId="77777777" w:rsidTr="0026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hideMark/>
          </w:tcPr>
          <w:p w14:paraId="60F4FCD4" w14:textId="33DADFB0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30, 15, 50, 5</w:t>
            </w:r>
          </w:p>
        </w:tc>
        <w:tc>
          <w:tcPr>
            <w:tcW w:w="1279" w:type="dxa"/>
            <w:hideMark/>
          </w:tcPr>
          <w:p w14:paraId="31942ED4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5 15</w:t>
            </w:r>
          </w:p>
        </w:tc>
        <w:tc>
          <w:tcPr>
            <w:tcW w:w="426" w:type="dxa"/>
            <w:vMerge/>
            <w:hideMark/>
          </w:tcPr>
          <w:p w14:paraId="1CD53E61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969" w:type="dxa"/>
            <w:hideMark/>
          </w:tcPr>
          <w:p w14:paraId="3BC6CE07" w14:textId="79C6CB2D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3, 0, 10, 4, 7, 3</w:t>
            </w:r>
          </w:p>
        </w:tc>
        <w:tc>
          <w:tcPr>
            <w:tcW w:w="1170" w:type="dxa"/>
            <w:hideMark/>
          </w:tcPr>
          <w:p w14:paraId="54DAC4A0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0 3</w:t>
            </w:r>
          </w:p>
        </w:tc>
      </w:tr>
    </w:tbl>
    <w:p w14:paraId="73C02CFC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</w:rPr>
      </w:pPr>
    </w:p>
    <w:p w14:paraId="2E8AABD2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8" w:name="_Toc145349121"/>
      <w:r w:rsidRPr="00784F4C">
        <w:rPr>
          <w:color w:val="44546A" w:themeColor="text2"/>
          <w:lang w:val="en"/>
        </w:rPr>
        <w:t>List of Products</w:t>
      </w:r>
      <w:bookmarkEnd w:id="18"/>
    </w:p>
    <w:p w14:paraId="18EE5CE6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You will receive an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products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Print a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numbered array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all the products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ordered by name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0B6EB395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GB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935"/>
        <w:gridCol w:w="2430"/>
      </w:tblGrid>
      <w:tr w:rsidR="00784F4C" w:rsidRPr="00784F4C" w14:paraId="397FCC03" w14:textId="77777777" w:rsidTr="00446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30EC0E4E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2430" w:type="dxa"/>
            <w:hideMark/>
          </w:tcPr>
          <w:p w14:paraId="6AEDA27F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1EA867B2" w14:textId="77777777" w:rsidTr="004467B4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76C25BE3" w14:textId="799E74E9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Potatoes, Tomatoes, Onions, Apples</w:t>
            </w:r>
          </w:p>
        </w:tc>
        <w:tc>
          <w:tcPr>
            <w:tcW w:w="2430" w:type="dxa"/>
            <w:hideMark/>
          </w:tcPr>
          <w:p w14:paraId="194C1AA3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1.Apples</w:t>
            </w:r>
          </w:p>
          <w:p w14:paraId="17A6ACC5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2.Onions</w:t>
            </w:r>
          </w:p>
          <w:p w14:paraId="703EB4F7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3.Potatoes</w:t>
            </w:r>
          </w:p>
          <w:p w14:paraId="30B158CC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4.Tomatoes</w:t>
            </w:r>
          </w:p>
        </w:tc>
      </w:tr>
    </w:tbl>
    <w:p w14:paraId="6228237E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9" w:name="_Toc145349122"/>
      <w:r w:rsidRPr="00784F4C">
        <w:rPr>
          <w:color w:val="44546A" w:themeColor="text2"/>
          <w:lang w:val="en"/>
        </w:rPr>
        <w:t>Array Manipulations</w:t>
      </w:r>
      <w:bookmarkEnd w:id="19"/>
    </w:p>
    <w:p w14:paraId="38E68A24" w14:textId="10045061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program that manipulates an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numbers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</w:t>
      </w:r>
    </w:p>
    <w:p w14:paraId="7F4E5A18" w14:textId="77777777" w:rsidR="00260A3E" w:rsidRPr="00784F4C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Add {number}: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add a number to the end of the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array</w:t>
      </w:r>
      <w:proofErr w:type="gramEnd"/>
    </w:p>
    <w:p w14:paraId="7BE354CF" w14:textId="77777777" w:rsidR="00260A3E" w:rsidRPr="00784F4C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Remove {number}: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remove number from the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array</w:t>
      </w:r>
      <w:proofErr w:type="gramEnd"/>
    </w:p>
    <w:p w14:paraId="5B398069" w14:textId="77777777" w:rsidR="00260A3E" w:rsidRPr="00784F4C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proofErr w:type="spellStart"/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RemoveAt</w:t>
      </w:r>
      <w:proofErr w:type="spellEnd"/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 xml:space="preserve"> </w:t>
      </w:r>
      <w:proofErr w:type="gramStart"/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{index}:</w:t>
      </w:r>
      <w:proofErr w:type="gramEnd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removes number at a given index</w:t>
      </w:r>
    </w:p>
    <w:p w14:paraId="480015AF" w14:textId="77777777" w:rsidR="00260A3E" w:rsidRPr="00784F4C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 xml:space="preserve">Insert </w:t>
      </w:r>
      <w:proofErr w:type="gramStart"/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{number} {index}:</w:t>
      </w:r>
      <w:proofErr w:type="gramEnd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inserts a number at a given index</w:t>
      </w:r>
    </w:p>
    <w:p w14:paraId="080B342D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Print 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final state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the array (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separated by spaces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)</w:t>
      </w:r>
    </w:p>
    <w:p w14:paraId="30DD48B6" w14:textId="206174B8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an array of strings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First input will be a string containing 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to manipulate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Every other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command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you receive will be a string.</w:t>
      </w:r>
    </w:p>
    <w:p w14:paraId="614453AD" w14:textId="55C76FF0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the manipulated array printed on the console on a single line,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separated by space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154AED3D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755"/>
        <w:gridCol w:w="3330"/>
      </w:tblGrid>
      <w:tr w:rsidR="00784F4C" w:rsidRPr="00784F4C" w14:paraId="5E9B7EE5" w14:textId="77777777" w:rsidTr="00446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hideMark/>
          </w:tcPr>
          <w:p w14:paraId="767C0B62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3330" w:type="dxa"/>
            <w:hideMark/>
          </w:tcPr>
          <w:p w14:paraId="0FCDA0B8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769ED8CC" w14:textId="77777777" w:rsidTr="004467B4">
        <w:trPr>
          <w:trHeight w:val="1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hideMark/>
          </w:tcPr>
          <w:p w14:paraId="0E5FFF0C" w14:textId="0500E78C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lastRenderedPageBreak/>
              <w:t>4 19 2 53 6 43</w:t>
            </w:r>
          </w:p>
          <w:p w14:paraId="331FA04F" w14:textId="05A2F6BA" w:rsidR="00260A3E" w:rsidRPr="00784F4C" w:rsidRDefault="00260A3E" w:rsidP="004467B4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Add 3</w:t>
            </w:r>
            <w:r w:rsidR="004467B4"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, 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Remove 2</w:t>
            </w:r>
            <w:r w:rsidR="004467B4"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RemoveAt</w:t>
            </w:r>
            <w:proofErr w:type="spellEnd"/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1</w:t>
            </w:r>
            <w:r w:rsidR="004467B4"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, 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Insert 8 3</w:t>
            </w:r>
          </w:p>
        </w:tc>
        <w:tc>
          <w:tcPr>
            <w:tcW w:w="3330" w:type="dxa"/>
            <w:hideMark/>
          </w:tcPr>
          <w:p w14:paraId="5F55B8C9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4 53 6 8 43 3</w:t>
            </w:r>
          </w:p>
        </w:tc>
      </w:tr>
    </w:tbl>
    <w:p w14:paraId="360963EF" w14:textId="77777777" w:rsidR="00745012" w:rsidRPr="00784F4C" w:rsidRDefault="00745012" w:rsidP="00745012">
      <w:pPr>
        <w:pStyle w:val="Heading1"/>
        <w:ind w:left="360"/>
        <w:rPr>
          <w:color w:val="44546A" w:themeColor="text2"/>
          <w:lang w:val="en"/>
        </w:rPr>
      </w:pPr>
      <w:bookmarkStart w:id="20" w:name="_Toc73029412"/>
      <w:bookmarkStart w:id="21" w:name="_Toc145349123"/>
      <w:r w:rsidRPr="00784F4C">
        <w:rPr>
          <w:color w:val="44546A" w:themeColor="text2"/>
          <w:lang w:val="en"/>
        </w:rPr>
        <w:t>Longest sequence of identical elements</w:t>
      </w:r>
      <w:bookmarkEnd w:id="20"/>
      <w:bookmarkEnd w:id="21"/>
    </w:p>
    <w:p w14:paraId="364BDDEC" w14:textId="1BCA204F" w:rsidR="00745012" w:rsidRPr="00784F4C" w:rsidRDefault="00745012" w:rsidP="003D507E">
      <w:pPr>
        <w:spacing w:line="276" w:lineRule="auto"/>
        <w:rPr>
          <w:rFonts w:ascii="Calibri" w:eastAsia="Yu Mincho" w:hAnsi="Calibri" w:cs="Times New Roman"/>
          <w:color w:val="44546A" w:themeColor="text2"/>
          <w:sz w:val="24"/>
          <w:szCs w:val="21"/>
        </w:rPr>
      </w:pPr>
      <w:r w:rsidRPr="00784F4C">
        <w:rPr>
          <w:rFonts w:ascii="Calibri" w:eastAsia="Yu Mincho" w:hAnsi="Calibri" w:cs="Times New Roman"/>
          <w:color w:val="44546A" w:themeColor="text2"/>
          <w:sz w:val="24"/>
          <w:szCs w:val="21"/>
        </w:rPr>
        <w:t xml:space="preserve">Write a program that finds the longest sequence of identical elements in an array of integers. If 2 or more sequences have the same length, print the one that is on the </w:t>
      </w:r>
      <w:r w:rsidR="00EA7614" w:rsidRPr="00784F4C">
        <w:rPr>
          <w:rFonts w:ascii="Calibri" w:eastAsia="Yu Mincho" w:hAnsi="Calibri" w:cs="Times New Roman"/>
          <w:color w:val="44546A" w:themeColor="text2"/>
          <w:sz w:val="24"/>
          <w:szCs w:val="21"/>
          <w:lang w:val="en-US"/>
        </w:rPr>
        <w:t>"</w:t>
      </w:r>
      <w:r w:rsidRPr="00784F4C">
        <w:rPr>
          <w:rFonts w:ascii="Calibri" w:eastAsia="Yu Mincho" w:hAnsi="Calibri" w:cs="Times New Roman"/>
          <w:color w:val="44546A" w:themeColor="text2"/>
          <w:sz w:val="24"/>
          <w:szCs w:val="21"/>
        </w:rPr>
        <w:t>right</w:t>
      </w:r>
      <w:r w:rsidR="00EA7614" w:rsidRPr="00784F4C">
        <w:rPr>
          <w:rFonts w:ascii="Calibri" w:eastAsia="Yu Mincho" w:hAnsi="Calibri" w:cs="Times New Roman"/>
          <w:color w:val="44546A" w:themeColor="text2"/>
          <w:sz w:val="24"/>
          <w:szCs w:val="21"/>
          <w:lang w:val="en-US"/>
        </w:rPr>
        <w:t>"</w:t>
      </w:r>
      <w:r w:rsidRPr="00784F4C">
        <w:rPr>
          <w:rFonts w:ascii="Calibri" w:eastAsia="Yu Mincho" w:hAnsi="Calibri" w:cs="Times New Roman"/>
          <w:color w:val="44546A" w:themeColor="text2"/>
          <w:sz w:val="24"/>
          <w:szCs w:val="21"/>
        </w:rPr>
        <w:t>.</w:t>
      </w:r>
    </w:p>
    <w:p w14:paraId="23865C79" w14:textId="59A4879A" w:rsidR="00745012" w:rsidRPr="00784F4C" w:rsidRDefault="00745012" w:rsidP="00745012">
      <w:pPr>
        <w:keepNext/>
        <w:keepLines/>
        <w:spacing w:before="120" w:after="0" w:line="240" w:lineRule="auto"/>
        <w:outlineLvl w:val="1"/>
        <w:rPr>
          <w:rFonts w:ascii="Calibri" w:eastAsia="Yu Gothic Light" w:hAnsi="Calibri" w:cs="Calibri"/>
          <w:b/>
          <w:color w:val="44546A" w:themeColor="text2"/>
          <w:sz w:val="36"/>
          <w:szCs w:val="36"/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85"/>
        <w:gridCol w:w="1710"/>
      </w:tblGrid>
      <w:tr w:rsidR="00784F4C" w:rsidRPr="00784F4C" w14:paraId="032DBBEB" w14:textId="77777777" w:rsidTr="0074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749663D2" w14:textId="134AE993" w:rsidR="00745012" w:rsidRPr="00784F4C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</w:pPr>
            <w:r w:rsidRPr="00784F4C"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1710" w:type="dxa"/>
            <w:hideMark/>
          </w:tcPr>
          <w:p w14:paraId="488075A3" w14:textId="2427A58D" w:rsidR="00745012" w:rsidRPr="00784F4C" w:rsidRDefault="00745012" w:rsidP="0074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</w:pPr>
            <w:r w:rsidRPr="00784F4C"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  <w:t>Output</w:t>
            </w:r>
          </w:p>
        </w:tc>
      </w:tr>
      <w:tr w:rsidR="00784F4C" w:rsidRPr="00784F4C" w14:paraId="1F9C6A05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C8EE7B6" w14:textId="77777777" w:rsidR="00745012" w:rsidRPr="00784F4C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color w:val="44546A" w:themeColor="text2"/>
                <w:sz w:val="24"/>
                <w:szCs w:val="24"/>
                <w:lang w:val="en-US"/>
              </w:rPr>
              <w:t>2</w:t>
            </w:r>
            <w:r w:rsidRPr="00784F4C"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  <w:t xml:space="preserve"> 2 2 3 4 4 </w:t>
            </w:r>
            <w:r w:rsidRPr="00784F4C">
              <w:rPr>
                <w:rFonts w:ascii="Calibri" w:eastAsia="Yu Mincho" w:hAnsi="Calibri" w:cs="Calibri"/>
                <w:color w:val="44546A" w:themeColor="text2"/>
                <w:sz w:val="24"/>
                <w:szCs w:val="24"/>
                <w:highlight w:val="yellow"/>
              </w:rPr>
              <w:t>2 2 2</w:t>
            </w:r>
            <w:r w:rsidRPr="00784F4C"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  <w:t xml:space="preserve"> 1</w:t>
            </w:r>
          </w:p>
        </w:tc>
        <w:tc>
          <w:tcPr>
            <w:tcW w:w="1710" w:type="dxa"/>
            <w:hideMark/>
          </w:tcPr>
          <w:p w14:paraId="615BF394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2 2 2</w:t>
            </w:r>
          </w:p>
        </w:tc>
      </w:tr>
      <w:tr w:rsidR="00784F4C" w:rsidRPr="00784F4C" w14:paraId="5CBB951B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4E9C16A2" w14:textId="77777777" w:rsidR="00745012" w:rsidRPr="00784F4C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1 1 1</w:t>
            </w: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 2 3 1 3 3 1 1 </w:t>
            </w:r>
          </w:p>
        </w:tc>
        <w:tc>
          <w:tcPr>
            <w:tcW w:w="1710" w:type="dxa"/>
            <w:hideMark/>
          </w:tcPr>
          <w:p w14:paraId="551D365E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1 1 1</w:t>
            </w:r>
          </w:p>
        </w:tc>
      </w:tr>
      <w:tr w:rsidR="00784F4C" w:rsidRPr="00784F4C" w14:paraId="499D6CCE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2354084C" w14:textId="77777777" w:rsidR="00745012" w:rsidRPr="00784F4C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1 1</w:t>
            </w: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 2 3 4 5 6 2 2</w:t>
            </w:r>
          </w:p>
        </w:tc>
        <w:tc>
          <w:tcPr>
            <w:tcW w:w="1710" w:type="dxa"/>
            <w:hideMark/>
          </w:tcPr>
          <w:p w14:paraId="69CF1D21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1 1</w:t>
            </w:r>
          </w:p>
        </w:tc>
      </w:tr>
      <w:tr w:rsidR="00784F4C" w:rsidRPr="00784F4C" w14:paraId="2AA5C4A1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63F14E" w14:textId="77777777" w:rsidR="00745012" w:rsidRPr="00784F4C" w:rsidRDefault="00745012" w:rsidP="00745012">
            <w:pPr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</w:pP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4 4 4 4</w:t>
            </w:r>
          </w:p>
        </w:tc>
        <w:tc>
          <w:tcPr>
            <w:tcW w:w="1710" w:type="dxa"/>
            <w:hideMark/>
          </w:tcPr>
          <w:p w14:paraId="102D0858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4 4 4 4</w:t>
            </w:r>
          </w:p>
        </w:tc>
      </w:tr>
      <w:tr w:rsidR="00784F4C" w:rsidRPr="00784F4C" w14:paraId="0D30C261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47511DB" w14:textId="77777777" w:rsidR="00745012" w:rsidRPr="00784F4C" w:rsidRDefault="00745012" w:rsidP="00745012">
            <w:pPr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</w:pP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0 </w:t>
            </w: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1 1</w:t>
            </w: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 2 2 3 3 4 4 5 5</w:t>
            </w:r>
          </w:p>
        </w:tc>
        <w:tc>
          <w:tcPr>
            <w:tcW w:w="1710" w:type="dxa"/>
            <w:hideMark/>
          </w:tcPr>
          <w:p w14:paraId="0A3ACF56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1 1</w:t>
            </w:r>
          </w:p>
        </w:tc>
      </w:tr>
    </w:tbl>
    <w:p w14:paraId="4FBF93C1" w14:textId="77777777" w:rsidR="00745012" w:rsidRPr="00784F4C" w:rsidRDefault="00745012" w:rsidP="00745012">
      <w:pPr>
        <w:spacing w:line="276" w:lineRule="auto"/>
        <w:rPr>
          <w:rFonts w:ascii="Calibri" w:eastAsia="Yu Mincho" w:hAnsi="Calibri" w:cs="Calibri"/>
          <w:color w:val="44546A" w:themeColor="text2"/>
          <w:sz w:val="21"/>
          <w:szCs w:val="21"/>
          <w:lang w:val="en-US"/>
        </w:rPr>
      </w:pPr>
    </w:p>
    <w:p w14:paraId="04EDADEB" w14:textId="0BE46383" w:rsidR="00260A3E" w:rsidRPr="00784F4C" w:rsidRDefault="00260A3E" w:rsidP="00434B11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sectPr w:rsidR="00260A3E" w:rsidRPr="00784F4C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899E7" w14:textId="77777777" w:rsidR="006927F5" w:rsidRDefault="006927F5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340C3B6" w14:textId="77777777" w:rsidR="006927F5" w:rsidRDefault="006927F5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43AF" w14:textId="77777777" w:rsidR="006927F5" w:rsidRDefault="006927F5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7384CE3" w14:textId="77777777" w:rsidR="006927F5" w:rsidRDefault="006927F5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BA8369C">
      <w:start w:val="1"/>
      <w:numFmt w:val="bullet"/>
      <w:lvlText w:val="o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3788D24">
      <w:start w:val="1"/>
      <w:numFmt w:val="bullet"/>
      <w:lvlText w:val="▪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70E4428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C6A5AE4">
      <w:start w:val="1"/>
      <w:numFmt w:val="bullet"/>
      <w:lvlText w:val="o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6620C54">
      <w:start w:val="1"/>
      <w:numFmt w:val="bullet"/>
      <w:lvlText w:val="▪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A8A9E2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F7808C0">
      <w:start w:val="1"/>
      <w:numFmt w:val="bullet"/>
      <w:lvlText w:val="o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7673B6">
      <w:start w:val="1"/>
      <w:numFmt w:val="bullet"/>
      <w:lvlText w:val="▪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7B985ADC"/>
    <w:multiLevelType w:val="hybridMultilevel"/>
    <w:tmpl w:val="ED1A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1595">
    <w:abstractNumId w:val="0"/>
  </w:num>
  <w:num w:numId="2" w16cid:durableId="1983847332">
    <w:abstractNumId w:val="1"/>
  </w:num>
  <w:num w:numId="3" w16cid:durableId="76169782">
    <w:abstractNumId w:val="3"/>
  </w:num>
  <w:num w:numId="4" w16cid:durableId="1753312017">
    <w:abstractNumId w:val="2"/>
  </w:num>
  <w:num w:numId="5" w16cid:durableId="175651408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07241"/>
    <w:rsid w:val="00044E62"/>
    <w:rsid w:val="00090F09"/>
    <w:rsid w:val="000C0050"/>
    <w:rsid w:val="000D6227"/>
    <w:rsid w:val="000F39EE"/>
    <w:rsid w:val="00110929"/>
    <w:rsid w:val="001279A7"/>
    <w:rsid w:val="00163414"/>
    <w:rsid w:val="00166336"/>
    <w:rsid w:val="00182735"/>
    <w:rsid w:val="001C293A"/>
    <w:rsid w:val="001D0C2E"/>
    <w:rsid w:val="00223CBD"/>
    <w:rsid w:val="00224329"/>
    <w:rsid w:val="00260A3E"/>
    <w:rsid w:val="00261B13"/>
    <w:rsid w:val="002928C8"/>
    <w:rsid w:val="002A3478"/>
    <w:rsid w:val="002A3535"/>
    <w:rsid w:val="002E634C"/>
    <w:rsid w:val="002F45AD"/>
    <w:rsid w:val="002F6EE8"/>
    <w:rsid w:val="00323286"/>
    <w:rsid w:val="00336990"/>
    <w:rsid w:val="00357C94"/>
    <w:rsid w:val="00433B3A"/>
    <w:rsid w:val="00434B11"/>
    <w:rsid w:val="004467B4"/>
    <w:rsid w:val="004B2AE6"/>
    <w:rsid w:val="004F0497"/>
    <w:rsid w:val="00501B6E"/>
    <w:rsid w:val="005C51EB"/>
    <w:rsid w:val="00603126"/>
    <w:rsid w:val="00635DB2"/>
    <w:rsid w:val="006927F5"/>
    <w:rsid w:val="00695342"/>
    <w:rsid w:val="006A1346"/>
    <w:rsid w:val="006A551F"/>
    <w:rsid w:val="006D2665"/>
    <w:rsid w:val="006F0845"/>
    <w:rsid w:val="007079E0"/>
    <w:rsid w:val="007168F2"/>
    <w:rsid w:val="00745012"/>
    <w:rsid w:val="00760A5C"/>
    <w:rsid w:val="00780636"/>
    <w:rsid w:val="007824E5"/>
    <w:rsid w:val="00784F4C"/>
    <w:rsid w:val="007F144A"/>
    <w:rsid w:val="00804D82"/>
    <w:rsid w:val="008166FB"/>
    <w:rsid w:val="00820263"/>
    <w:rsid w:val="0083685F"/>
    <w:rsid w:val="00836915"/>
    <w:rsid w:val="008466AA"/>
    <w:rsid w:val="00854D26"/>
    <w:rsid w:val="00875D71"/>
    <w:rsid w:val="008B4EB7"/>
    <w:rsid w:val="00905C4C"/>
    <w:rsid w:val="00920DA3"/>
    <w:rsid w:val="00967A90"/>
    <w:rsid w:val="009C7514"/>
    <w:rsid w:val="00A30ABC"/>
    <w:rsid w:val="00A31355"/>
    <w:rsid w:val="00A5013E"/>
    <w:rsid w:val="00A84F75"/>
    <w:rsid w:val="00AB4096"/>
    <w:rsid w:val="00B13585"/>
    <w:rsid w:val="00B43230"/>
    <w:rsid w:val="00B74B47"/>
    <w:rsid w:val="00B83238"/>
    <w:rsid w:val="00B83637"/>
    <w:rsid w:val="00B94F19"/>
    <w:rsid w:val="00BA2682"/>
    <w:rsid w:val="00BA3C37"/>
    <w:rsid w:val="00BB1242"/>
    <w:rsid w:val="00BF6184"/>
    <w:rsid w:val="00C04102"/>
    <w:rsid w:val="00C2141E"/>
    <w:rsid w:val="00C36A85"/>
    <w:rsid w:val="00C8571B"/>
    <w:rsid w:val="00C85B2B"/>
    <w:rsid w:val="00D5503B"/>
    <w:rsid w:val="00D65610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EA7614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ind w:left="5400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2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920DA3"/>
    <w:pPr>
      <w:numPr>
        <w:numId w:val="3"/>
      </w:numPr>
    </w:pPr>
  </w:style>
  <w:style w:type="table" w:customStyle="1" w:styleId="GridTable1Light-Accent21">
    <w:name w:val="Grid Table 1 Light - Accent 21"/>
    <w:basedOn w:val="TableNormal"/>
    <w:next w:val="GridTable1Light-Accent2"/>
    <w:uiPriority w:val="46"/>
    <w:rsid w:val="00745012"/>
    <w:pPr>
      <w:spacing w:after="0" w:line="240" w:lineRule="auto"/>
    </w:pPr>
    <w:rPr>
      <w:rFonts w:ascii="Calibri" w:eastAsia="Calibri" w:hAnsi="Calibri" w:cs="Times New Roman"/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1267</TotalTime>
  <Pages>9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13</cp:revision>
  <cp:lastPrinted>2023-02-01T10:01:00Z</cp:lastPrinted>
  <dcterms:created xsi:type="dcterms:W3CDTF">2023-09-02T09:31:00Z</dcterms:created>
  <dcterms:modified xsi:type="dcterms:W3CDTF">2024-05-20T14:58:00Z</dcterms:modified>
  <cp:category/>
</cp:coreProperties>
</file>